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vi-VN"/>
        </w:rPr>
        <w:alias w:val="Title"/>
        <w:tag w:val=""/>
        <w:id w:val="1161894779"/>
        <w:placeholder>
          <w:docPart w:val="31A41259252A4A6A8FEB7D89F8F468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D5E15" w:rsidRPr="00764633" w:rsidRDefault="005451C6" w:rsidP="009764BC">
          <w:pPr>
            <w:pStyle w:val="Title"/>
            <w:rPr>
              <w:lang w:val="vi-VN"/>
            </w:rPr>
          </w:pPr>
          <w:r>
            <w:t>Bài tập tuầ</w:t>
          </w:r>
          <w:r w:rsidR="00C17802">
            <w:t>n 8</w:t>
          </w:r>
        </w:p>
      </w:sdtContent>
    </w:sdt>
    <w:p w:rsidR="005451C6" w:rsidRPr="00C17802" w:rsidRDefault="00C17802" w:rsidP="00AB5C83">
      <w:pPr>
        <w:jc w:val="center"/>
        <w:rPr>
          <w:rFonts w:asciiTheme="majorHAnsi" w:eastAsiaTheme="minorEastAsia" w:hAnsiTheme="majorHAnsi"/>
          <w:caps/>
          <w:spacing w:val="15"/>
          <w:sz w:val="20"/>
        </w:rPr>
      </w:pPr>
      <w:r>
        <w:rPr>
          <w:rFonts w:asciiTheme="majorHAnsi" w:eastAsiaTheme="minorEastAsia" w:hAnsiTheme="majorHAnsi"/>
          <w:caps/>
          <w:spacing w:val="15"/>
          <w:sz w:val="20"/>
        </w:rPr>
        <w:t>lịch vạn niên</w:t>
      </w:r>
    </w:p>
    <w:p w:rsidR="00AB5C83" w:rsidRDefault="00AB5C83" w:rsidP="00AB5C83">
      <w:pPr>
        <w:jc w:val="center"/>
        <w:rPr>
          <w:i/>
        </w:rPr>
      </w:pPr>
      <w:r w:rsidRPr="00AB5C83">
        <w:rPr>
          <w:i/>
        </w:rPr>
        <w:t>(Bài tập dành cho giảng đường TC507)</w:t>
      </w:r>
    </w:p>
    <w:p w:rsidR="00EB6FD2" w:rsidRPr="00AB5C83" w:rsidRDefault="00EB6FD2" w:rsidP="00EB6FD2">
      <w:pPr>
        <w:ind w:firstLine="720"/>
        <w:jc w:val="left"/>
        <w:rPr>
          <w:i/>
        </w:rPr>
      </w:pPr>
      <w:r>
        <w:rPr>
          <w:i/>
        </w:rPr>
        <w:t>B</w:t>
      </w:r>
      <w:r w:rsidRPr="00EB6FD2">
        <w:rPr>
          <w:i/>
        </w:rPr>
        <w:t xml:space="preserve">ài tập tuần này yêu cầu các bạn/em </w:t>
      </w:r>
      <w:r w:rsidR="00B05812">
        <w:rPr>
          <w:i/>
        </w:rPr>
        <w:t>thực hiện vẽ mạch t</w:t>
      </w:r>
      <w:r w:rsidR="0056406A">
        <w:rPr>
          <w:i/>
        </w:rPr>
        <w:t xml:space="preserve">rên Altium, và ghép nối thực tế trên mạch cắm. </w:t>
      </w:r>
    </w:p>
    <w:p w:rsidR="00C35FF5" w:rsidRDefault="00C17802" w:rsidP="00A21EEC">
      <w:pPr>
        <w:pStyle w:val="Heading1"/>
        <w:rPr>
          <w:lang w:val="vi-VN"/>
        </w:rPr>
      </w:pPr>
      <w:r>
        <w:t>ghép nối hệ thống</w:t>
      </w:r>
      <w:r w:rsidR="00A21EEC" w:rsidRPr="00A21EEC">
        <w:rPr>
          <w:lang w:val="vi-VN"/>
        </w:rPr>
        <w:t xml:space="preserve"> </w:t>
      </w:r>
      <w:r w:rsidR="008F583F">
        <w:rPr>
          <w:lang w:val="vi-VN"/>
        </w:rPr>
        <w:t>(</w:t>
      </w:r>
      <w:r w:rsidR="008F583F" w:rsidRPr="008F583F">
        <w:rPr>
          <w:lang w:val="vi-VN"/>
        </w:rPr>
        <w:t>NHÓM</w:t>
      </w:r>
      <w:r w:rsidR="008F583F">
        <w:rPr>
          <w:lang w:val="vi-VN"/>
        </w:rPr>
        <w:t>)</w:t>
      </w:r>
    </w:p>
    <w:p w:rsidR="008F583F" w:rsidRDefault="008F583F" w:rsidP="008F583F">
      <w:pPr>
        <w:pStyle w:val="Heading2"/>
      </w:pPr>
      <w:r w:rsidRPr="008F583F">
        <w:t>Yêu cầu</w:t>
      </w:r>
    </w:p>
    <w:p w:rsidR="00ED5126" w:rsidRPr="00B05812" w:rsidRDefault="00B05812" w:rsidP="00ED5126">
      <w:pPr>
        <w:pStyle w:val="ListParagraph"/>
        <w:numPr>
          <w:ilvl w:val="0"/>
          <w:numId w:val="14"/>
        </w:numPr>
        <w:rPr>
          <w:b/>
          <w:i/>
          <w:lang w:val="vi-VN"/>
        </w:rPr>
      </w:pPr>
      <w:r>
        <w:t>Vẽ mạch schematic và PCB trên Altium.</w:t>
      </w:r>
    </w:p>
    <w:p w:rsidR="00B05812" w:rsidRPr="007D79D5" w:rsidRDefault="00B05812" w:rsidP="00ED5126">
      <w:pPr>
        <w:pStyle w:val="ListParagraph"/>
        <w:numPr>
          <w:ilvl w:val="0"/>
          <w:numId w:val="14"/>
        </w:numPr>
        <w:rPr>
          <w:b/>
          <w:i/>
          <w:lang w:val="vi-VN"/>
        </w:rPr>
      </w:pPr>
      <w:r>
        <w:t xml:space="preserve">Ghép nối các linh kiên trên mạch cắm. </w:t>
      </w:r>
    </w:p>
    <w:p w:rsidR="008F583F" w:rsidRDefault="008F583F" w:rsidP="008F583F">
      <w:pPr>
        <w:pStyle w:val="Heading2"/>
      </w:pPr>
      <w:r>
        <w:t>file</w:t>
      </w:r>
      <w:r w:rsidRPr="008F583F">
        <w:t xml:space="preserve"> cần nộp</w:t>
      </w:r>
    </w:p>
    <w:p w:rsidR="00BF32C8" w:rsidRDefault="00BF32C8" w:rsidP="00B05812">
      <w:pPr>
        <w:pStyle w:val="ListParagraph"/>
        <w:numPr>
          <w:ilvl w:val="0"/>
          <w:numId w:val="27"/>
        </w:numPr>
        <w:rPr>
          <w:lang w:val="vi-VN"/>
        </w:rPr>
      </w:pPr>
      <w:r w:rsidRPr="00764633">
        <w:rPr>
          <w:lang w:val="vi-VN"/>
        </w:rPr>
        <w:t>File mạch</w:t>
      </w:r>
      <w:r w:rsidR="00B05812">
        <w:t xml:space="preserve"> schematic</w:t>
      </w:r>
      <w:r w:rsidRPr="00764633">
        <w:rPr>
          <w:lang w:val="vi-VN"/>
        </w:rPr>
        <w:t xml:space="preserve"> trong </w:t>
      </w:r>
      <w:r w:rsidR="00B05812">
        <w:t>Altium</w:t>
      </w:r>
      <w:r w:rsidRPr="00764633">
        <w:rPr>
          <w:lang w:val="vi-VN"/>
        </w:rPr>
        <w:t xml:space="preserve">: </w:t>
      </w:r>
      <w:r w:rsidR="00726CF8" w:rsidRPr="00726CF8">
        <w:rPr>
          <w:b/>
        </w:rPr>
        <w:t>group_name</w:t>
      </w:r>
      <w:r w:rsidRPr="00764633">
        <w:rPr>
          <w:b/>
          <w:lang w:val="vi-VN"/>
        </w:rPr>
        <w:t>.</w:t>
      </w:r>
      <w:r w:rsidR="00B05812">
        <w:rPr>
          <w:b/>
        </w:rPr>
        <w:t>sche</w:t>
      </w:r>
      <w:r w:rsidRPr="00764633">
        <w:rPr>
          <w:lang w:val="vi-VN"/>
        </w:rPr>
        <w:t xml:space="preserve"> </w:t>
      </w:r>
    </w:p>
    <w:p w:rsidR="00B05812" w:rsidRPr="00764633" w:rsidRDefault="00B05812" w:rsidP="00B05812">
      <w:pPr>
        <w:pStyle w:val="ListParagraph"/>
        <w:numPr>
          <w:ilvl w:val="0"/>
          <w:numId w:val="27"/>
        </w:numPr>
        <w:rPr>
          <w:lang w:val="vi-VN"/>
        </w:rPr>
      </w:pPr>
      <w:r w:rsidRPr="00764633">
        <w:rPr>
          <w:lang w:val="vi-VN"/>
        </w:rPr>
        <w:t>File mạch</w:t>
      </w:r>
      <w:r>
        <w:t xml:space="preserve"> schematic</w:t>
      </w:r>
      <w:r w:rsidRPr="00764633">
        <w:rPr>
          <w:lang w:val="vi-VN"/>
        </w:rPr>
        <w:t xml:space="preserve"> trong </w:t>
      </w:r>
      <w:r>
        <w:t>Altium</w:t>
      </w:r>
      <w:r w:rsidRPr="00764633">
        <w:rPr>
          <w:lang w:val="vi-VN"/>
        </w:rPr>
        <w:t xml:space="preserve">: </w:t>
      </w:r>
      <w:r w:rsidRPr="00726CF8">
        <w:rPr>
          <w:b/>
        </w:rPr>
        <w:t>group_name</w:t>
      </w:r>
      <w:r>
        <w:rPr>
          <w:b/>
          <w:lang w:val="vi-VN"/>
        </w:rPr>
        <w:t>.pcb</w:t>
      </w:r>
    </w:p>
    <w:p w:rsidR="00B05812" w:rsidRPr="00B05812" w:rsidRDefault="00B05812" w:rsidP="00B05812">
      <w:pPr>
        <w:pStyle w:val="ListParagraph"/>
        <w:numPr>
          <w:ilvl w:val="0"/>
          <w:numId w:val="27"/>
        </w:numPr>
        <w:rPr>
          <w:lang w:val="vi-VN"/>
        </w:rPr>
      </w:pPr>
      <w:r>
        <w:t>File ảnh các linh kiện đã mua</w:t>
      </w:r>
      <w:r w:rsidR="00C42C91">
        <w:t xml:space="preserve">: </w:t>
      </w:r>
      <w:r w:rsidR="000853BD" w:rsidRPr="000853BD">
        <w:rPr>
          <w:b/>
        </w:rPr>
        <w:t>linhkien.jpg</w:t>
      </w:r>
    </w:p>
    <w:p w:rsidR="00EF2B06" w:rsidRPr="000853BD" w:rsidRDefault="00B05812" w:rsidP="00B05812">
      <w:pPr>
        <w:pStyle w:val="ListParagraph"/>
        <w:numPr>
          <w:ilvl w:val="0"/>
          <w:numId w:val="27"/>
        </w:numPr>
        <w:rPr>
          <w:b/>
        </w:rPr>
      </w:pPr>
      <w:r>
        <w:t>File ảnh mạch cắm hoàn chỉnh (nếu có</w:t>
      </w:r>
      <w:r w:rsidR="00C42C91">
        <w:t xml:space="preserve">): </w:t>
      </w:r>
      <w:r w:rsidR="000853BD" w:rsidRPr="000853BD">
        <w:rPr>
          <w:b/>
        </w:rPr>
        <w:t>machcam.jpg</w:t>
      </w:r>
    </w:p>
    <w:p w:rsidR="00B90679" w:rsidRPr="00B801B8" w:rsidRDefault="00B04C12" w:rsidP="00B04C12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B04C12">
        <w:rPr>
          <w:color w:val="FF0000"/>
          <w:lang w:val="vi-VN"/>
        </w:rPr>
        <w:t xml:space="preserve">Các file đặt tên theo chuẩn và đặt trong thư mục nhóm, </w:t>
      </w:r>
      <w:r w:rsidR="005F4453" w:rsidRPr="00B801B8">
        <w:rPr>
          <w:color w:val="FF0000"/>
          <w:lang w:val="vi-VN"/>
        </w:rPr>
        <w:t xml:space="preserve">đặt tên theo chuẩn và được nén lại thành file </w:t>
      </w:r>
      <w:r w:rsidR="005710C2">
        <w:rPr>
          <w:color w:val="FF0000"/>
        </w:rPr>
        <w:t>filename</w:t>
      </w:r>
      <w:r w:rsidR="005F4453" w:rsidRPr="00B801B8">
        <w:rPr>
          <w:color w:val="FF0000"/>
          <w:lang w:val="vi-VN"/>
        </w:rPr>
        <w:t xml:space="preserve">.zip theo chuẩn </w:t>
      </w:r>
      <w:r w:rsidR="00B90679" w:rsidRPr="00B801B8">
        <w:rPr>
          <w:color w:val="FF0000"/>
          <w:lang w:val="vi-VN"/>
        </w:rPr>
        <w:t>file nhóm.</w:t>
      </w:r>
    </w:p>
    <w:p w:rsidR="00B801B8" w:rsidRPr="00B801B8" w:rsidRDefault="00B801B8" w:rsidP="00B801B8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B801B8">
        <w:rPr>
          <w:color w:val="FF0000"/>
        </w:rPr>
        <w:t>N</w:t>
      </w:r>
      <w:r w:rsidRPr="00B801B8">
        <w:rPr>
          <w:color w:val="FF0000"/>
          <w:lang w:val="vi-VN"/>
        </w:rPr>
        <w:t>hóm trưởng sẽ thay mặt cả nhóm gửi bài</w:t>
      </w:r>
      <w:r w:rsidR="00C75622">
        <w:rPr>
          <w:color w:val="FF0000"/>
        </w:rPr>
        <w:t>.</w:t>
      </w:r>
    </w:p>
    <w:p w:rsidR="00B90679" w:rsidRPr="00DE4367" w:rsidRDefault="00B90679" w:rsidP="00B90679">
      <w:pPr>
        <w:rPr>
          <w:i/>
        </w:rPr>
      </w:pPr>
      <w:r w:rsidRPr="00764633">
        <w:rPr>
          <w:lang w:val="vi-VN"/>
        </w:rPr>
        <w:t>Ví dụ</w:t>
      </w:r>
      <w:r w:rsidR="00DE4367">
        <w:rPr>
          <w:lang w:val="vi-VN"/>
        </w:rPr>
        <w:t xml:space="preserve"> </w:t>
      </w:r>
      <w:r w:rsidR="00DE4367" w:rsidRPr="00DE4367">
        <w:rPr>
          <w:i/>
        </w:rPr>
        <w:t>(Chú ý</w:t>
      </w:r>
      <w:r w:rsidR="00DE4367">
        <w:rPr>
          <w:i/>
        </w:rPr>
        <w:t xml:space="preserve"> k</w:t>
      </w:r>
      <w:r w:rsidR="00DE4367" w:rsidRPr="00DE4367">
        <w:rPr>
          <w:i/>
        </w:rPr>
        <w:t>hông có dấu cách trong tên)</w:t>
      </w:r>
      <w:r w:rsidR="00575DA0">
        <w:rPr>
          <w:i/>
        </w:rPr>
        <w:t>:</w:t>
      </w:r>
    </w:p>
    <w:p w:rsidR="0032398D" w:rsidRPr="0032398D" w:rsidRDefault="0032398D" w:rsidP="0032398D">
      <w:pPr>
        <w:pStyle w:val="ListParagraph"/>
        <w:numPr>
          <w:ilvl w:val="0"/>
          <w:numId w:val="17"/>
        </w:numPr>
        <w:rPr>
          <w:lang w:val="vi-VN"/>
        </w:rPr>
      </w:pPr>
      <w:r w:rsidRPr="0032398D">
        <w:t>Tên mail</w:t>
      </w:r>
      <w:r>
        <w:t>: [</w:t>
      </w:r>
      <w:r>
        <w:rPr>
          <w:lang w:val="vi-VN"/>
        </w:rPr>
        <w:t>VXL-K58</w:t>
      </w:r>
      <w:r w:rsidRPr="00764633">
        <w:rPr>
          <w:lang w:val="vi-VN"/>
        </w:rPr>
        <w:t>]</w:t>
      </w:r>
      <w:r w:rsidR="00860DDC">
        <w:t>TC406</w:t>
      </w:r>
      <w:r w:rsidRPr="00764633">
        <w:rPr>
          <w:lang w:val="vi-VN"/>
        </w:rPr>
        <w:t>_Group</w:t>
      </w:r>
      <w:r w:rsidR="00B04C12">
        <w:rPr>
          <w:lang w:val="vi-VN"/>
        </w:rPr>
        <w:t>01</w:t>
      </w:r>
      <w:r w:rsidRPr="00764633">
        <w:rPr>
          <w:lang w:val="vi-VN"/>
        </w:rPr>
        <w:t>_Week</w:t>
      </w:r>
      <w:r w:rsidR="00B04C12">
        <w:rPr>
          <w:lang w:val="vi-VN"/>
        </w:rPr>
        <w:t>08</w:t>
      </w:r>
      <w:r w:rsidR="00D259D7">
        <w:rPr>
          <w:lang w:val="vi-VN"/>
        </w:rPr>
        <w:t>_160409</w:t>
      </w:r>
    </w:p>
    <w:p w:rsidR="00B90679" w:rsidRPr="00764633" w:rsidRDefault="0032398D" w:rsidP="0032398D">
      <w:pPr>
        <w:pStyle w:val="ListParagraph"/>
        <w:numPr>
          <w:ilvl w:val="0"/>
          <w:numId w:val="17"/>
        </w:numPr>
        <w:rPr>
          <w:lang w:val="vi-VN"/>
        </w:rPr>
      </w:pPr>
      <w:r>
        <w:t>Tên fi</w:t>
      </w:r>
      <w:r w:rsidRPr="0032398D">
        <w:t>l</w:t>
      </w:r>
      <w:r>
        <w:t>e:</w:t>
      </w:r>
      <w:r>
        <w:rPr>
          <w:lang w:val="vi-VN"/>
        </w:rPr>
        <w:t xml:space="preserve"> </w:t>
      </w:r>
      <w:r w:rsidR="005F4453">
        <w:rPr>
          <w:lang w:val="vi-VN"/>
        </w:rPr>
        <w:t>[VXL-K58</w:t>
      </w:r>
      <w:r w:rsidR="00764633" w:rsidRPr="00764633">
        <w:rPr>
          <w:lang w:val="vi-VN"/>
        </w:rPr>
        <w:t>]</w:t>
      </w:r>
      <w:r w:rsidR="00860DDC">
        <w:t>TC406</w:t>
      </w:r>
      <w:r w:rsidR="00764633" w:rsidRPr="00764633">
        <w:rPr>
          <w:lang w:val="vi-VN"/>
        </w:rPr>
        <w:t>_Group</w:t>
      </w:r>
      <w:r w:rsidR="00B04C12">
        <w:rPr>
          <w:lang w:val="vi-VN"/>
        </w:rPr>
        <w:t>01</w:t>
      </w:r>
      <w:r w:rsidR="00764633" w:rsidRPr="00764633">
        <w:rPr>
          <w:lang w:val="vi-VN"/>
        </w:rPr>
        <w:t>_Week</w:t>
      </w:r>
      <w:r w:rsidR="00B04C12">
        <w:rPr>
          <w:lang w:val="vi-VN"/>
        </w:rPr>
        <w:t>08</w:t>
      </w:r>
      <w:r w:rsidR="00D259D7">
        <w:rPr>
          <w:lang w:val="vi-VN"/>
        </w:rPr>
        <w:t>_160409</w:t>
      </w:r>
      <w:r w:rsidR="00B90679" w:rsidRPr="00764633">
        <w:rPr>
          <w:lang w:val="vi-VN"/>
        </w:rPr>
        <w:t>.zip</w:t>
      </w:r>
    </w:p>
    <w:p w:rsidR="00764633" w:rsidRPr="00764633" w:rsidRDefault="005F4453" w:rsidP="00764633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[VXL-K58</w:t>
      </w:r>
      <w:r w:rsidR="00764633" w:rsidRPr="00764633">
        <w:rPr>
          <w:lang w:val="vi-VN"/>
        </w:rPr>
        <w:t>]</w:t>
      </w:r>
      <w:r w:rsidR="00860DDC">
        <w:t>TC406</w:t>
      </w:r>
      <w:r w:rsidR="00764633" w:rsidRPr="00764633">
        <w:rPr>
          <w:lang w:val="vi-VN"/>
        </w:rPr>
        <w:t>_Group</w:t>
      </w:r>
      <w:r w:rsidR="00B04C12">
        <w:rPr>
          <w:lang w:val="vi-VN"/>
        </w:rPr>
        <w:t>01</w:t>
      </w:r>
      <w:r w:rsidR="00764633" w:rsidRPr="00764633">
        <w:rPr>
          <w:lang w:val="vi-VN"/>
        </w:rPr>
        <w:t>_Week</w:t>
      </w:r>
      <w:r w:rsidR="00B04C12">
        <w:rPr>
          <w:lang w:val="vi-VN"/>
        </w:rPr>
        <w:t>08</w:t>
      </w:r>
      <w:r w:rsidR="00D259D7">
        <w:rPr>
          <w:lang w:val="vi-VN"/>
        </w:rPr>
        <w:t>_160409</w:t>
      </w:r>
    </w:p>
    <w:p w:rsidR="00764633" w:rsidRDefault="00AF398F" w:rsidP="00764633">
      <w:pPr>
        <w:pStyle w:val="ListParagraph"/>
        <w:numPr>
          <w:ilvl w:val="2"/>
          <w:numId w:val="17"/>
        </w:numPr>
      </w:pPr>
      <w:r>
        <w:rPr>
          <w:lang w:val="vi-VN"/>
        </w:rPr>
        <w:t>g</w:t>
      </w:r>
      <w:r w:rsidR="00B04C12">
        <w:rPr>
          <w:lang w:val="vi-VN"/>
        </w:rPr>
        <w:t>roup</w:t>
      </w:r>
      <w:r>
        <w:t>0</w:t>
      </w:r>
      <w:r w:rsidR="00B04C12">
        <w:rPr>
          <w:lang w:val="vi-VN"/>
        </w:rPr>
        <w:t>1</w:t>
      </w:r>
      <w:r w:rsidR="00B04C12">
        <w:t>.</w:t>
      </w:r>
      <w:r w:rsidR="00C42C91">
        <w:t>sche</w:t>
      </w:r>
    </w:p>
    <w:p w:rsidR="00C42C91" w:rsidRDefault="00C42C91" w:rsidP="00C42C91">
      <w:pPr>
        <w:pStyle w:val="ListParagraph"/>
        <w:numPr>
          <w:ilvl w:val="2"/>
          <w:numId w:val="17"/>
        </w:numPr>
      </w:pPr>
      <w:r>
        <w:rPr>
          <w:lang w:val="vi-VN"/>
        </w:rPr>
        <w:t>group</w:t>
      </w:r>
      <w:r>
        <w:t>0</w:t>
      </w:r>
      <w:r>
        <w:rPr>
          <w:lang w:val="vi-VN"/>
        </w:rPr>
        <w:t>1</w:t>
      </w:r>
      <w:r w:rsidR="00932FF0">
        <w:t>.pbc</w:t>
      </w:r>
      <w:bookmarkStart w:id="0" w:name="_GoBack"/>
      <w:bookmarkEnd w:id="0"/>
    </w:p>
    <w:p w:rsidR="00C42C91" w:rsidRDefault="000853BD" w:rsidP="00C42C91">
      <w:pPr>
        <w:pStyle w:val="ListParagraph"/>
        <w:numPr>
          <w:ilvl w:val="2"/>
          <w:numId w:val="17"/>
        </w:numPr>
      </w:pPr>
      <w:r>
        <w:t>linhkien.jpg</w:t>
      </w:r>
    </w:p>
    <w:p w:rsidR="00C42C91" w:rsidRDefault="000853BD" w:rsidP="00C42C91">
      <w:pPr>
        <w:pStyle w:val="ListParagraph"/>
        <w:numPr>
          <w:ilvl w:val="2"/>
          <w:numId w:val="17"/>
        </w:numPr>
      </w:pPr>
      <w:r>
        <w:t>machcam.jpg</w:t>
      </w:r>
    </w:p>
    <w:p w:rsidR="00B90679" w:rsidRDefault="00764633" w:rsidP="00B90679">
      <w:pPr>
        <w:rPr>
          <w:b/>
          <w:i/>
          <w:lang w:val="vi-VN"/>
        </w:rPr>
      </w:pPr>
      <w:r w:rsidRPr="00764633">
        <w:rPr>
          <w:b/>
          <w:i/>
          <w:lang w:val="vi-VN"/>
        </w:rPr>
        <w:t xml:space="preserve">Chú ý: </w:t>
      </w:r>
      <w:r w:rsidR="0032398D" w:rsidRPr="0032398D">
        <w:rPr>
          <w:b/>
          <w:i/>
          <w:color w:val="FF0000"/>
          <w:lang w:val="vi-VN"/>
        </w:rPr>
        <w:t>Mỗi tuần mỗi nhóm sẽ gửi bài tập vào 1 mail mới</w:t>
      </w:r>
      <w:r w:rsidR="0032398D" w:rsidRPr="0032398D">
        <w:rPr>
          <w:b/>
          <w:i/>
          <w:color w:val="FF0000"/>
        </w:rPr>
        <w:t xml:space="preserve">. </w:t>
      </w:r>
      <w:r w:rsidRPr="0032398D">
        <w:rPr>
          <w:b/>
          <w:i/>
          <w:color w:val="FF0000"/>
          <w:lang w:val="vi-VN"/>
        </w:rPr>
        <w:t>Nếu nhóm nào nộp lại bài</w:t>
      </w:r>
      <w:r w:rsidR="0032398D" w:rsidRPr="0032398D">
        <w:rPr>
          <w:b/>
          <w:i/>
          <w:color w:val="FF0000"/>
        </w:rPr>
        <w:t xml:space="preserve"> tuần nào </w:t>
      </w:r>
      <w:r w:rsidRPr="0032398D">
        <w:rPr>
          <w:b/>
          <w:i/>
          <w:color w:val="FF0000"/>
          <w:lang w:val="vi-VN"/>
        </w:rPr>
        <w:t>thì nộp tiếp vào luồng mail đã gử</w:t>
      </w:r>
      <w:r w:rsidR="0032398D" w:rsidRPr="0032398D">
        <w:rPr>
          <w:b/>
          <w:i/>
          <w:color w:val="FF0000"/>
          <w:lang w:val="vi-VN"/>
        </w:rPr>
        <w:t>i</w:t>
      </w:r>
      <w:r w:rsidR="0032398D" w:rsidRPr="0032398D">
        <w:rPr>
          <w:b/>
          <w:i/>
          <w:color w:val="FF0000"/>
        </w:rPr>
        <w:t xml:space="preserve"> tuần đó</w:t>
      </w:r>
      <w:r w:rsidR="0032398D" w:rsidRPr="0032398D">
        <w:rPr>
          <w:b/>
          <w:i/>
          <w:color w:val="FF0000"/>
          <w:lang w:val="vi-VN"/>
        </w:rPr>
        <w:t xml:space="preserve"> </w:t>
      </w:r>
      <w:r w:rsidRPr="00764633">
        <w:rPr>
          <w:b/>
          <w:i/>
          <w:lang w:val="vi-VN"/>
        </w:rPr>
        <w:t>. Khi check bài, nhóm trợ giảng sẽ tính bài nộp sau cùng trong luồng mail đó. Không gửi nhiều luồng mail</w:t>
      </w:r>
      <w:r w:rsidR="0032398D">
        <w:rPr>
          <w:b/>
          <w:i/>
        </w:rPr>
        <w:t xml:space="preserve"> </w:t>
      </w:r>
      <w:r w:rsidR="0032398D" w:rsidRPr="0032398D">
        <w:rPr>
          <w:b/>
          <w:i/>
        </w:rPr>
        <w:t>trong 1 tuần</w:t>
      </w:r>
      <w:r w:rsidRPr="00764633">
        <w:rPr>
          <w:b/>
          <w:i/>
          <w:lang w:val="vi-VN"/>
        </w:rPr>
        <w:t>.</w:t>
      </w:r>
    </w:p>
    <w:p w:rsidR="00764633" w:rsidRDefault="00764633" w:rsidP="00764633">
      <w:pPr>
        <w:pStyle w:val="Heading2"/>
        <w:rPr>
          <w:lang w:val="vi-VN"/>
        </w:rPr>
      </w:pPr>
      <w:r>
        <w:rPr>
          <w:lang w:val="vi-VN"/>
        </w:rPr>
        <w:t>Hạn nộp</w:t>
      </w:r>
    </w:p>
    <w:p w:rsidR="00764633" w:rsidRDefault="00134B6F" w:rsidP="0076463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 xml:space="preserve">TC-507: 22h00 ngày </w:t>
      </w:r>
      <w:r w:rsidR="000853BD">
        <w:t>10</w:t>
      </w:r>
      <w:r w:rsidR="00083AF7">
        <w:rPr>
          <w:lang w:val="vi-VN"/>
        </w:rPr>
        <w:t>/0</w:t>
      </w:r>
      <w:r w:rsidR="000853BD">
        <w:t>5</w:t>
      </w:r>
      <w:r w:rsidR="00B801B8">
        <w:rPr>
          <w:lang w:val="vi-VN"/>
        </w:rPr>
        <w:t>/2016</w:t>
      </w:r>
    </w:p>
    <w:p w:rsidR="00C85829" w:rsidRDefault="004D6490" w:rsidP="00C85829">
      <w:pPr>
        <w:pStyle w:val="Heading1"/>
        <w:numPr>
          <w:ilvl w:val="0"/>
          <w:numId w:val="9"/>
        </w:numPr>
        <w:rPr>
          <w:lang w:val="vi-VN"/>
        </w:rPr>
      </w:pPr>
      <w:r>
        <w:rPr>
          <w:lang w:val="vi-VN"/>
        </w:rPr>
        <w:lastRenderedPageBreak/>
        <w:t>Một số lưu ý</w:t>
      </w:r>
    </w:p>
    <w:p w:rsidR="00C85829" w:rsidRPr="00C85829" w:rsidRDefault="00C85829" w:rsidP="00C85829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C85829">
        <w:rPr>
          <w:color w:val="FF0000"/>
          <w:lang w:val="vi-VN"/>
        </w:rPr>
        <w:t>Các nhóm chú ý gửi đầy đủ các file theo yêu cầu trên</w:t>
      </w:r>
      <w:r w:rsidRPr="00C85829">
        <w:rPr>
          <w:color w:val="FF0000"/>
        </w:rPr>
        <w:t>. Điểm chấm bài tập tuần này sẽ được tính vào điểm bài tập lớn</w:t>
      </w:r>
      <w:r w:rsidR="0029588C">
        <w:rPr>
          <w:color w:val="FF0000"/>
        </w:rPr>
        <w:t>.</w:t>
      </w:r>
    </w:p>
    <w:p w:rsidR="004D6490" w:rsidRPr="003C0A34" w:rsidRDefault="00334425" w:rsidP="007835E5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>
        <w:rPr>
          <w:color w:val="FF0000"/>
          <w:lang w:val="vi-VN"/>
        </w:rPr>
        <w:t>N</w:t>
      </w:r>
      <w:r w:rsidR="004D6490" w:rsidRPr="003C0A34">
        <w:rPr>
          <w:color w:val="FF0000"/>
          <w:lang w:val="vi-VN"/>
        </w:rPr>
        <w:t xml:space="preserve">ghiêm cấm mọi hành vi sao chép code, file hex, file mô </w:t>
      </w:r>
      <w:r w:rsidR="006546F0">
        <w:rPr>
          <w:color w:val="FF0000"/>
        </w:rPr>
        <w:t>p</w:t>
      </w:r>
      <w:r w:rsidR="004D6490" w:rsidRPr="003C0A34">
        <w:rPr>
          <w:color w:val="FF0000"/>
          <w:lang w:val="vi-VN"/>
        </w:rPr>
        <w:t>hỏng. Nế</w:t>
      </w:r>
      <w:r w:rsidR="00D66D4E">
        <w:rPr>
          <w:color w:val="FF0000"/>
          <w:lang w:val="vi-VN"/>
        </w:rPr>
        <w:t xml:space="preserve">u </w:t>
      </w:r>
      <w:r w:rsidR="006546F0" w:rsidRPr="006546F0">
        <w:rPr>
          <w:color w:val="FF0000"/>
          <w:lang w:val="vi-VN"/>
        </w:rPr>
        <w:t>vi phạm cả</w:t>
      </w:r>
      <w:r w:rsidR="006546F0">
        <w:rPr>
          <w:color w:val="FF0000"/>
        </w:rPr>
        <w:t xml:space="preserve"> </w:t>
      </w:r>
      <w:r w:rsidR="006546F0" w:rsidRPr="006546F0">
        <w:rPr>
          <w:color w:val="FF0000"/>
          <w:lang w:val="vi-VN"/>
        </w:rPr>
        <w:t xml:space="preserve">nhóm </w:t>
      </w:r>
      <w:r w:rsidR="004D6490" w:rsidRPr="003C0A34">
        <w:rPr>
          <w:color w:val="FF0000"/>
          <w:lang w:val="vi-VN"/>
        </w:rPr>
        <w:t>bị 0 điểm</w:t>
      </w:r>
      <w:r w:rsidR="007835E5">
        <w:rPr>
          <w:color w:val="FF0000"/>
        </w:rPr>
        <w:t xml:space="preserve"> </w:t>
      </w:r>
      <w:r w:rsidR="001422CB">
        <w:rPr>
          <w:color w:val="FF0000"/>
        </w:rPr>
        <w:t xml:space="preserve">cho </w:t>
      </w:r>
      <w:r w:rsidR="007835E5" w:rsidRPr="007835E5">
        <w:rPr>
          <w:color w:val="FF0000"/>
        </w:rPr>
        <w:t>bài tập lớn</w:t>
      </w:r>
      <w:r w:rsidR="006546F0">
        <w:rPr>
          <w:color w:val="FF0000"/>
        </w:rPr>
        <w:t>.</w:t>
      </w:r>
      <w:r w:rsidR="001472A7">
        <w:rPr>
          <w:color w:val="FF0000"/>
        </w:rPr>
        <w:t xml:space="preserve"> </w:t>
      </w:r>
    </w:p>
    <w:p w:rsidR="00764633" w:rsidRPr="00736C80" w:rsidRDefault="00764633" w:rsidP="00764633">
      <w:pPr>
        <w:pStyle w:val="Heading1"/>
        <w:numPr>
          <w:ilvl w:val="0"/>
          <w:numId w:val="9"/>
        </w:numPr>
        <w:rPr>
          <w:lang w:val="vi-VN"/>
        </w:rPr>
      </w:pPr>
      <w:r w:rsidRPr="00736C80">
        <w:rPr>
          <w:lang w:val="vi-VN"/>
        </w:rPr>
        <w:t>Tham khảo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 xml:space="preserve">Mail nộp bài tập: </w:t>
      </w:r>
    </w:p>
    <w:p w:rsidR="00764633" w:rsidRPr="00736C80" w:rsidRDefault="0088244E" w:rsidP="00764633">
      <w:pPr>
        <w:rPr>
          <w:b/>
          <w:lang w:val="vi-VN"/>
        </w:rPr>
      </w:pPr>
      <w:r>
        <w:rPr>
          <w:b/>
          <w:lang w:val="vi-VN"/>
        </w:rPr>
        <w:t>vxl.k58</w:t>
      </w:r>
      <w:r w:rsidR="00764633" w:rsidRPr="00736C80">
        <w:rPr>
          <w:b/>
          <w:lang w:val="vi-VN"/>
        </w:rPr>
        <w:t>@gmail.com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>Link download documents, và bài tập từng tuần:</w:t>
      </w:r>
    </w:p>
    <w:p w:rsidR="00764633" w:rsidRPr="00736C80" w:rsidRDefault="00764633" w:rsidP="00764633">
      <w:pPr>
        <w:rPr>
          <w:b/>
          <w:lang w:val="vi-VN"/>
        </w:rPr>
      </w:pPr>
      <w:r w:rsidRPr="00736C80">
        <w:rPr>
          <w:b/>
          <w:lang w:val="vi-VN"/>
        </w:rPr>
        <w:t>https://sites.google.com/site/setmicroprocessors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>Trao đổi thảo luận:</w:t>
      </w:r>
    </w:p>
    <w:p w:rsidR="00764633" w:rsidRPr="00736C80" w:rsidRDefault="00764633" w:rsidP="00764633">
      <w:pPr>
        <w:rPr>
          <w:b/>
          <w:lang w:val="vi-VN"/>
        </w:rPr>
      </w:pPr>
      <w:r w:rsidRPr="00736C80">
        <w:rPr>
          <w:b/>
          <w:lang w:val="vi-VN"/>
        </w:rPr>
        <w:t>https:</w:t>
      </w:r>
      <w:r w:rsidR="0088244E">
        <w:rPr>
          <w:b/>
          <w:lang w:val="vi-VN"/>
        </w:rPr>
        <w:t>//www.facebook.com/groups/vixulik58</w:t>
      </w:r>
      <w:r w:rsidRPr="00736C80">
        <w:rPr>
          <w:b/>
          <w:lang w:val="vi-VN"/>
        </w:rPr>
        <w:t>/</w:t>
      </w:r>
    </w:p>
    <w:p w:rsidR="00764633" w:rsidRPr="00736C80" w:rsidRDefault="00764633" w:rsidP="00764633">
      <w:pPr>
        <w:rPr>
          <w:i/>
          <w:lang w:val="vi-VN"/>
        </w:rPr>
      </w:pPr>
      <w:r w:rsidRPr="00736C80">
        <w:rPr>
          <w:i/>
          <w:lang w:val="vi-VN"/>
        </w:rPr>
        <w:t>Chúc các bạn/em hoàn thành tốt bài tập này!</w:t>
      </w:r>
    </w:p>
    <w:p w:rsidR="00764633" w:rsidRPr="00F509AA" w:rsidRDefault="00764633" w:rsidP="00764633">
      <w:pPr>
        <w:ind w:left="5529"/>
      </w:pPr>
      <w:r w:rsidRPr="00736C80">
        <w:rPr>
          <w:b/>
          <w:caps/>
          <w:lang w:val="vi-VN"/>
        </w:rPr>
        <w:t>Nhóm trợ giả</w:t>
      </w:r>
      <w:r w:rsidR="00757809">
        <w:rPr>
          <w:b/>
          <w:caps/>
          <w:lang w:val="vi-VN"/>
        </w:rPr>
        <w:t>ng K56</w:t>
      </w:r>
    </w:p>
    <w:p w:rsidR="00764633" w:rsidRPr="00764633" w:rsidRDefault="00764633" w:rsidP="00764633">
      <w:pPr>
        <w:rPr>
          <w:lang w:val="vi-VN"/>
        </w:rPr>
      </w:pPr>
    </w:p>
    <w:sectPr w:rsidR="00764633" w:rsidRPr="00764633" w:rsidSect="00CF5BA5">
      <w:headerReference w:type="default" r:id="rId8"/>
      <w:footerReference w:type="default" r:id="rId9"/>
      <w:pgSz w:w="11907" w:h="16839" w:code="9"/>
      <w:pgMar w:top="1418" w:right="1134" w:bottom="1418" w:left="198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98B" w:rsidRDefault="006E798B" w:rsidP="00F509AA">
      <w:pPr>
        <w:spacing w:after="0" w:line="240" w:lineRule="auto"/>
      </w:pPr>
      <w:r>
        <w:separator/>
      </w:r>
    </w:p>
  </w:endnote>
  <w:endnote w:type="continuationSeparator" w:id="0">
    <w:p w:rsidR="006E798B" w:rsidRDefault="006E798B" w:rsidP="00F5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  <w:font w:name="Minion Pro Cap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348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9AA" w:rsidRDefault="00F50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F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09AA" w:rsidRDefault="00F50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98B" w:rsidRDefault="006E798B" w:rsidP="00F509AA">
      <w:pPr>
        <w:spacing w:after="0" w:line="240" w:lineRule="auto"/>
      </w:pPr>
      <w:r>
        <w:separator/>
      </w:r>
    </w:p>
  </w:footnote>
  <w:footnote w:type="continuationSeparator" w:id="0">
    <w:p w:rsidR="006E798B" w:rsidRDefault="006E798B" w:rsidP="00F50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AA" w:rsidRDefault="00F509A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F1CC56" wp14:editId="7D38D94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454150" cy="485775"/>
          <wp:effectExtent l="0" t="0" r="0" b="9525"/>
          <wp:wrapTight wrapText="bothSides">
            <wp:wrapPolygon edited="0">
              <wp:start x="566" y="0"/>
              <wp:lineTo x="0" y="3388"/>
              <wp:lineTo x="0" y="17788"/>
              <wp:lineTo x="566" y="21176"/>
              <wp:lineTo x="5942" y="21176"/>
              <wp:lineTo x="21223" y="17788"/>
              <wp:lineTo x="21223" y="1694"/>
              <wp:lineTo x="5942" y="0"/>
              <wp:lineTo x="56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400" cy="48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1360388544"/>
        <w:placeholder>
          <w:docPart w:val="31A41259252A4A6A8FEB7D89F8F468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7802">
          <w:t>Bài tập tuần 8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17A"/>
    <w:multiLevelType w:val="hybridMultilevel"/>
    <w:tmpl w:val="A1107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2760"/>
    <w:multiLevelType w:val="hybridMultilevel"/>
    <w:tmpl w:val="4F5C07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4F269D"/>
    <w:multiLevelType w:val="hybridMultilevel"/>
    <w:tmpl w:val="1492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63968"/>
    <w:multiLevelType w:val="hybridMultilevel"/>
    <w:tmpl w:val="23D2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A4A91"/>
    <w:multiLevelType w:val="multilevel"/>
    <w:tmpl w:val="3DB844FA"/>
    <w:numStyleLink w:val="HeadingMultilevelList"/>
  </w:abstractNum>
  <w:abstractNum w:abstractNumId="5">
    <w:nsid w:val="18B87DE4"/>
    <w:multiLevelType w:val="hybridMultilevel"/>
    <w:tmpl w:val="B3CC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F3FE4"/>
    <w:multiLevelType w:val="multilevel"/>
    <w:tmpl w:val="3DB844FA"/>
    <w:numStyleLink w:val="HeadingMultilevelList"/>
  </w:abstractNum>
  <w:abstractNum w:abstractNumId="7">
    <w:nsid w:val="215032DF"/>
    <w:multiLevelType w:val="hybridMultilevel"/>
    <w:tmpl w:val="B52AA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272FE"/>
    <w:multiLevelType w:val="multilevel"/>
    <w:tmpl w:val="89FCFF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>
    <w:nsid w:val="2C295007"/>
    <w:multiLevelType w:val="multilevel"/>
    <w:tmpl w:val="3DB844FA"/>
    <w:numStyleLink w:val="HeadingMultilevelList"/>
  </w:abstractNum>
  <w:abstractNum w:abstractNumId="10">
    <w:nsid w:val="31C52045"/>
    <w:multiLevelType w:val="hybridMultilevel"/>
    <w:tmpl w:val="5F8E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3344A"/>
    <w:multiLevelType w:val="hybridMultilevel"/>
    <w:tmpl w:val="7C8EE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F04F90"/>
    <w:multiLevelType w:val="multilevel"/>
    <w:tmpl w:val="3DB844FA"/>
    <w:numStyleLink w:val="HeadingMultilevelList"/>
  </w:abstractNum>
  <w:abstractNum w:abstractNumId="13">
    <w:nsid w:val="38DF7488"/>
    <w:multiLevelType w:val="multilevel"/>
    <w:tmpl w:val="3DB844FA"/>
    <w:numStyleLink w:val="HeadingMultilevelList"/>
  </w:abstractNum>
  <w:abstractNum w:abstractNumId="14">
    <w:nsid w:val="39B93C02"/>
    <w:multiLevelType w:val="hybridMultilevel"/>
    <w:tmpl w:val="A9A8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34B50"/>
    <w:multiLevelType w:val="hybridMultilevel"/>
    <w:tmpl w:val="065C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86E6A"/>
    <w:multiLevelType w:val="hybridMultilevel"/>
    <w:tmpl w:val="4A2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D5F3C"/>
    <w:multiLevelType w:val="hybridMultilevel"/>
    <w:tmpl w:val="1D9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E7775"/>
    <w:multiLevelType w:val="hybridMultilevel"/>
    <w:tmpl w:val="43B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31FFE"/>
    <w:multiLevelType w:val="hybridMultilevel"/>
    <w:tmpl w:val="9B3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D21FCC"/>
    <w:multiLevelType w:val="hybridMultilevel"/>
    <w:tmpl w:val="049E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E60BF6"/>
    <w:multiLevelType w:val="hybridMultilevel"/>
    <w:tmpl w:val="3C0A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4D775C"/>
    <w:multiLevelType w:val="hybridMultilevel"/>
    <w:tmpl w:val="9C3C4316"/>
    <w:lvl w:ilvl="0" w:tplc="CAFCA8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8518D"/>
    <w:multiLevelType w:val="hybridMultilevel"/>
    <w:tmpl w:val="2AF6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366CDC"/>
    <w:multiLevelType w:val="multilevel"/>
    <w:tmpl w:val="3DB844FA"/>
    <w:numStyleLink w:val="HeadingMultilevelList"/>
  </w:abstractNum>
  <w:abstractNum w:abstractNumId="25">
    <w:nsid w:val="76296300"/>
    <w:multiLevelType w:val="hybridMultilevel"/>
    <w:tmpl w:val="A5C02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35BAE"/>
    <w:multiLevelType w:val="hybridMultilevel"/>
    <w:tmpl w:val="BBA0A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2E6963"/>
    <w:multiLevelType w:val="multilevel"/>
    <w:tmpl w:val="3DB844FA"/>
    <w:styleLink w:val="HeadingMultilevelList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27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9"/>
  </w:num>
  <w:num w:numId="7">
    <w:abstractNumId w:val="24"/>
  </w:num>
  <w:num w:numId="8">
    <w:abstractNumId w:val="13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9"/>
  </w:num>
  <w:num w:numId="15">
    <w:abstractNumId w:val="23"/>
  </w:num>
  <w:num w:numId="16">
    <w:abstractNumId w:val="1"/>
  </w:num>
  <w:num w:numId="17">
    <w:abstractNumId w:val="17"/>
  </w:num>
  <w:num w:numId="18">
    <w:abstractNumId w:val="21"/>
  </w:num>
  <w:num w:numId="19">
    <w:abstractNumId w:val="15"/>
  </w:num>
  <w:num w:numId="20">
    <w:abstractNumId w:val="8"/>
  </w:num>
  <w:num w:numId="21">
    <w:abstractNumId w:val="25"/>
  </w:num>
  <w:num w:numId="22">
    <w:abstractNumId w:val="7"/>
  </w:num>
  <w:num w:numId="23">
    <w:abstractNumId w:val="11"/>
  </w:num>
  <w:num w:numId="24">
    <w:abstractNumId w:val="10"/>
  </w:num>
  <w:num w:numId="25">
    <w:abstractNumId w:val="0"/>
  </w:num>
  <w:num w:numId="26">
    <w:abstractNumId w:val="20"/>
  </w:num>
  <w:num w:numId="27">
    <w:abstractNumId w:val="16"/>
  </w:num>
  <w:num w:numId="28">
    <w:abstractNumId w:val="26"/>
  </w:num>
  <w:num w:numId="29">
    <w:abstractNumId w:val="14"/>
  </w:num>
  <w:num w:numId="30">
    <w:abstractNumId w:val="3"/>
  </w:num>
  <w:num w:numId="31">
    <w:abstractNumId w:val="18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F5"/>
    <w:rsid w:val="00005FEB"/>
    <w:rsid w:val="00016B63"/>
    <w:rsid w:val="00043495"/>
    <w:rsid w:val="0004540A"/>
    <w:rsid w:val="0004546D"/>
    <w:rsid w:val="00054FE9"/>
    <w:rsid w:val="00060EE8"/>
    <w:rsid w:val="00071FA6"/>
    <w:rsid w:val="00083AF7"/>
    <w:rsid w:val="000853BD"/>
    <w:rsid w:val="00094B11"/>
    <w:rsid w:val="000A3814"/>
    <w:rsid w:val="000A55E8"/>
    <w:rsid w:val="000A6F4B"/>
    <w:rsid w:val="000F661B"/>
    <w:rsid w:val="00101E21"/>
    <w:rsid w:val="001174E8"/>
    <w:rsid w:val="00134B6F"/>
    <w:rsid w:val="001422CB"/>
    <w:rsid w:val="00143509"/>
    <w:rsid w:val="001472A7"/>
    <w:rsid w:val="00165416"/>
    <w:rsid w:val="00187561"/>
    <w:rsid w:val="001D7224"/>
    <w:rsid w:val="001E7986"/>
    <w:rsid w:val="001F4DDB"/>
    <w:rsid w:val="00220091"/>
    <w:rsid w:val="0022658E"/>
    <w:rsid w:val="002667F5"/>
    <w:rsid w:val="00276F11"/>
    <w:rsid w:val="002774B0"/>
    <w:rsid w:val="002874E0"/>
    <w:rsid w:val="0029588C"/>
    <w:rsid w:val="002C1130"/>
    <w:rsid w:val="002C38A2"/>
    <w:rsid w:val="002F037E"/>
    <w:rsid w:val="00300854"/>
    <w:rsid w:val="0032398D"/>
    <w:rsid w:val="003252E3"/>
    <w:rsid w:val="00331376"/>
    <w:rsid w:val="00334425"/>
    <w:rsid w:val="003424FE"/>
    <w:rsid w:val="00364413"/>
    <w:rsid w:val="003C0A34"/>
    <w:rsid w:val="003C5A3B"/>
    <w:rsid w:val="0040720F"/>
    <w:rsid w:val="00453F21"/>
    <w:rsid w:val="004577BA"/>
    <w:rsid w:val="004801B1"/>
    <w:rsid w:val="00483029"/>
    <w:rsid w:val="004B4112"/>
    <w:rsid w:val="004D6490"/>
    <w:rsid w:val="00534F87"/>
    <w:rsid w:val="005431D0"/>
    <w:rsid w:val="005451C6"/>
    <w:rsid w:val="0056406A"/>
    <w:rsid w:val="005710C2"/>
    <w:rsid w:val="00575DA0"/>
    <w:rsid w:val="005D1688"/>
    <w:rsid w:val="005E31A9"/>
    <w:rsid w:val="005E6D30"/>
    <w:rsid w:val="005F4453"/>
    <w:rsid w:val="00611B64"/>
    <w:rsid w:val="006128AA"/>
    <w:rsid w:val="00642554"/>
    <w:rsid w:val="006546F0"/>
    <w:rsid w:val="00675648"/>
    <w:rsid w:val="006A16F5"/>
    <w:rsid w:val="006A5AAE"/>
    <w:rsid w:val="006C2E2A"/>
    <w:rsid w:val="006D589C"/>
    <w:rsid w:val="006D5E15"/>
    <w:rsid w:val="006E798B"/>
    <w:rsid w:val="00726CF8"/>
    <w:rsid w:val="00757809"/>
    <w:rsid w:val="00757A78"/>
    <w:rsid w:val="00764633"/>
    <w:rsid w:val="007835E5"/>
    <w:rsid w:val="007A6A7C"/>
    <w:rsid w:val="007A72DB"/>
    <w:rsid w:val="007C3306"/>
    <w:rsid w:val="007D79D5"/>
    <w:rsid w:val="007F4C05"/>
    <w:rsid w:val="0084091A"/>
    <w:rsid w:val="00860DDC"/>
    <w:rsid w:val="00875144"/>
    <w:rsid w:val="008776A3"/>
    <w:rsid w:val="00881D2A"/>
    <w:rsid w:val="0088244E"/>
    <w:rsid w:val="008A1265"/>
    <w:rsid w:val="008F2A3C"/>
    <w:rsid w:val="008F3210"/>
    <w:rsid w:val="008F583F"/>
    <w:rsid w:val="008F58E7"/>
    <w:rsid w:val="00904BFD"/>
    <w:rsid w:val="00932462"/>
    <w:rsid w:val="00932FF0"/>
    <w:rsid w:val="0094502F"/>
    <w:rsid w:val="00972F99"/>
    <w:rsid w:val="009764BC"/>
    <w:rsid w:val="00992024"/>
    <w:rsid w:val="009A4B69"/>
    <w:rsid w:val="009A5EB3"/>
    <w:rsid w:val="009B6812"/>
    <w:rsid w:val="009D1E55"/>
    <w:rsid w:val="009E4497"/>
    <w:rsid w:val="009F4F83"/>
    <w:rsid w:val="009F6C19"/>
    <w:rsid w:val="00A16E5F"/>
    <w:rsid w:val="00A21EEC"/>
    <w:rsid w:val="00A2584C"/>
    <w:rsid w:val="00A50A99"/>
    <w:rsid w:val="00A642DD"/>
    <w:rsid w:val="00A6745A"/>
    <w:rsid w:val="00A84B27"/>
    <w:rsid w:val="00A96485"/>
    <w:rsid w:val="00AA734D"/>
    <w:rsid w:val="00AB2C01"/>
    <w:rsid w:val="00AB5C83"/>
    <w:rsid w:val="00AD33C8"/>
    <w:rsid w:val="00AE6588"/>
    <w:rsid w:val="00AF398F"/>
    <w:rsid w:val="00B04C12"/>
    <w:rsid w:val="00B05812"/>
    <w:rsid w:val="00B10D81"/>
    <w:rsid w:val="00B124C1"/>
    <w:rsid w:val="00B23253"/>
    <w:rsid w:val="00B672F0"/>
    <w:rsid w:val="00B801B8"/>
    <w:rsid w:val="00B8092B"/>
    <w:rsid w:val="00B832C4"/>
    <w:rsid w:val="00B90679"/>
    <w:rsid w:val="00B93FE6"/>
    <w:rsid w:val="00BF32C8"/>
    <w:rsid w:val="00C012BF"/>
    <w:rsid w:val="00C1385A"/>
    <w:rsid w:val="00C17802"/>
    <w:rsid w:val="00C31320"/>
    <w:rsid w:val="00C35FF5"/>
    <w:rsid w:val="00C41585"/>
    <w:rsid w:val="00C42C91"/>
    <w:rsid w:val="00C5077F"/>
    <w:rsid w:val="00C75622"/>
    <w:rsid w:val="00C84F88"/>
    <w:rsid w:val="00C85829"/>
    <w:rsid w:val="00CB1A25"/>
    <w:rsid w:val="00CB2857"/>
    <w:rsid w:val="00CC7CF0"/>
    <w:rsid w:val="00CF5BA5"/>
    <w:rsid w:val="00D259D7"/>
    <w:rsid w:val="00D66D4E"/>
    <w:rsid w:val="00D73EEA"/>
    <w:rsid w:val="00D92BDC"/>
    <w:rsid w:val="00DC6925"/>
    <w:rsid w:val="00DE2684"/>
    <w:rsid w:val="00DE4367"/>
    <w:rsid w:val="00DF440A"/>
    <w:rsid w:val="00E3740A"/>
    <w:rsid w:val="00E45BC4"/>
    <w:rsid w:val="00E71525"/>
    <w:rsid w:val="00EB6FD2"/>
    <w:rsid w:val="00EC5A85"/>
    <w:rsid w:val="00ED1A96"/>
    <w:rsid w:val="00ED5126"/>
    <w:rsid w:val="00ED74DE"/>
    <w:rsid w:val="00EE57E9"/>
    <w:rsid w:val="00EF2B06"/>
    <w:rsid w:val="00EF3DBF"/>
    <w:rsid w:val="00F0275E"/>
    <w:rsid w:val="00F05DEB"/>
    <w:rsid w:val="00F3114E"/>
    <w:rsid w:val="00F46B69"/>
    <w:rsid w:val="00F509AA"/>
    <w:rsid w:val="00F92F2E"/>
    <w:rsid w:val="00FC6918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F5873-E4A6-4935-B7E1-E8B5C008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53"/>
    <w:pPr>
      <w:spacing w:after="24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A78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78"/>
    <w:pPr>
      <w:keepNext/>
      <w:keepLines/>
      <w:numPr>
        <w:ilvl w:val="1"/>
        <w:numId w:val="13"/>
      </w:numPr>
      <w:spacing w:before="240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21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7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F4B"/>
    <w:pPr>
      <w:spacing w:before="240" w:after="0" w:line="240" w:lineRule="auto"/>
      <w:contextualSpacing/>
      <w:jc w:val="center"/>
    </w:pPr>
    <w:rPr>
      <w:rFonts w:ascii="Source Sans Pro Light" w:eastAsiaTheme="majorEastAsia" w:hAnsi="Source Sans Pro Light" w:cstheme="majorBidi"/>
      <w: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4B"/>
    <w:rPr>
      <w:rFonts w:ascii="Source Sans Pro Light" w:eastAsiaTheme="majorEastAsia" w:hAnsi="Source Sans Pro Light" w:cstheme="majorBidi"/>
      <w:caps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A78"/>
    <w:rPr>
      <w:rFonts w:asciiTheme="majorHAnsi" w:eastAsiaTheme="majorEastAsia" w:hAnsiTheme="majorHAnsi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A78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667F5"/>
    <w:rPr>
      <w:color w:val="808080"/>
    </w:rPr>
  </w:style>
  <w:style w:type="paragraph" w:styleId="ListParagraph">
    <w:name w:val="List Paragraph"/>
    <w:basedOn w:val="Normal"/>
    <w:uiPriority w:val="34"/>
    <w:qFormat/>
    <w:rsid w:val="00757A78"/>
    <w:pPr>
      <w:ind w:left="720"/>
      <w:contextualSpacing/>
    </w:pPr>
  </w:style>
  <w:style w:type="numbering" w:customStyle="1" w:styleId="HeadingMultilevelList">
    <w:name w:val="Heading Multilevel List"/>
    <w:uiPriority w:val="99"/>
    <w:rsid w:val="00C31320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0A6F4B"/>
    <w:pPr>
      <w:numPr>
        <w:ilvl w:val="1"/>
      </w:numPr>
      <w:spacing w:before="120" w:after="360" w:line="240" w:lineRule="auto"/>
      <w:jc w:val="center"/>
    </w:pPr>
    <w:rPr>
      <w:rFonts w:asciiTheme="majorHAnsi" w:eastAsiaTheme="minorEastAsia" w:hAnsiTheme="majorHAnsi"/>
      <w:caps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32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7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6F4B"/>
    <w:rPr>
      <w:rFonts w:asciiTheme="majorHAnsi" w:eastAsiaTheme="minorEastAsia" w:hAnsiTheme="majorHAnsi"/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unhideWhenUsed/>
    <w:rsid w:val="00675648"/>
    <w:pPr>
      <w:tabs>
        <w:tab w:val="center" w:pos="4680"/>
        <w:tab w:val="right" w:pos="9360"/>
      </w:tabs>
      <w:spacing w:before="360" w:line="240" w:lineRule="auto"/>
    </w:pPr>
    <w:rPr>
      <w:rFonts w:ascii="Source Sans Pro" w:hAnsi="Source Sans Pro"/>
      <w:caps/>
    </w:rPr>
  </w:style>
  <w:style w:type="character" w:customStyle="1" w:styleId="HeaderChar">
    <w:name w:val="Header Char"/>
    <w:basedOn w:val="DefaultParagraphFont"/>
    <w:link w:val="Header"/>
    <w:uiPriority w:val="99"/>
    <w:rsid w:val="00675648"/>
    <w:rPr>
      <w:rFonts w:ascii="Source Sans Pro" w:hAnsi="Source Sans Pro"/>
      <w:caps/>
      <w:sz w:val="24"/>
    </w:rPr>
  </w:style>
  <w:style w:type="paragraph" w:styleId="Footer">
    <w:name w:val="footer"/>
    <w:basedOn w:val="Normal"/>
    <w:link w:val="FooterChar"/>
    <w:uiPriority w:val="99"/>
    <w:unhideWhenUsed/>
    <w:rsid w:val="00F5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AA"/>
    <w:rPr>
      <w:sz w:val="24"/>
    </w:rPr>
  </w:style>
  <w:style w:type="paragraph" w:customStyle="1" w:styleId="Code">
    <w:name w:val="Code"/>
    <w:basedOn w:val="Normal"/>
    <w:link w:val="CodeChar"/>
    <w:qFormat/>
    <w:rsid w:val="00611B64"/>
    <w:pPr>
      <w:ind w:left="454" w:right="454"/>
      <w:contextualSpacing/>
    </w:pPr>
    <w:rPr>
      <w:rFonts w:ascii="Source Code Pro" w:hAnsi="Source Code Pro"/>
      <w:sz w:val="21"/>
    </w:rPr>
  </w:style>
  <w:style w:type="paragraph" w:customStyle="1" w:styleId="Figure">
    <w:name w:val="Figure"/>
    <w:basedOn w:val="Normal"/>
    <w:qFormat/>
    <w:rsid w:val="00F46B69"/>
    <w:pPr>
      <w:jc w:val="center"/>
    </w:pPr>
  </w:style>
  <w:style w:type="character" w:customStyle="1" w:styleId="CodeChar">
    <w:name w:val="Code Char"/>
    <w:basedOn w:val="DefaultParagraphFont"/>
    <w:link w:val="Code"/>
    <w:rsid w:val="00611B64"/>
    <w:rPr>
      <w:rFonts w:ascii="Source Code Pro" w:hAnsi="Source Code Pro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253"/>
    <w:pPr>
      <w:spacing w:after="200" w:line="240" w:lineRule="auto"/>
      <w:jc w:val="center"/>
    </w:pPr>
    <w:rPr>
      <w:rFonts w:ascii="Minion Pro Capt" w:hAnsi="Minion Pro Capt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ESRC%20Artic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A41259252A4A6A8FEB7D89F8F46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A7C98-8D7C-4787-8514-AF47D7D3C188}"/>
      </w:docPartPr>
      <w:docPartBody>
        <w:p w:rsidR="00995C46" w:rsidRDefault="005B4843">
          <w:pPr>
            <w:pStyle w:val="31A41259252A4A6A8FEB7D89F8F4683E"/>
          </w:pPr>
          <w:r w:rsidRPr="0034065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  <w:font w:name="Minion Pro Cap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43"/>
    <w:rsid w:val="000911A9"/>
    <w:rsid w:val="000C7707"/>
    <w:rsid w:val="0016246F"/>
    <w:rsid w:val="001E2F16"/>
    <w:rsid w:val="002E28C4"/>
    <w:rsid w:val="005B4843"/>
    <w:rsid w:val="007D73AC"/>
    <w:rsid w:val="00995C46"/>
    <w:rsid w:val="00A870F2"/>
    <w:rsid w:val="00B90178"/>
    <w:rsid w:val="00BD21FC"/>
    <w:rsid w:val="00BF4986"/>
    <w:rsid w:val="00F010B6"/>
    <w:rsid w:val="00F4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A41259252A4A6A8FEB7D89F8F4683E">
    <w:name w:val="31A41259252A4A6A8FEB7D89F8F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IT">
      <a:majorFont>
        <a:latin typeface="Source Sans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498F3-260A-48CE-906A-836B2537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ESRC Article.dotx</Template>
  <TotalTime>210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tuần 8</vt:lpstr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tuần 8</dc:title>
  <dc:subject/>
  <dc:creator>Hoa Viet Do</dc:creator>
  <cp:keywords/>
  <dc:description/>
  <cp:lastModifiedBy>Thuy Vu</cp:lastModifiedBy>
  <cp:revision>80</cp:revision>
  <dcterms:created xsi:type="dcterms:W3CDTF">2016-02-15T04:47:00Z</dcterms:created>
  <dcterms:modified xsi:type="dcterms:W3CDTF">2016-05-04T12:28:00Z</dcterms:modified>
</cp:coreProperties>
</file>