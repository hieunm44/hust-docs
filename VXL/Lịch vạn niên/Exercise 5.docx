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vi-VN"/>
        </w:rPr>
        <w:alias w:val="Title"/>
        <w:tag w:val=""/>
        <w:id w:val="1161894779"/>
        <w:placeholder>
          <w:docPart w:val="31A41259252A4A6A8FEB7D89F8F468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D5E15" w:rsidRPr="00764633" w:rsidRDefault="00C35FF5" w:rsidP="009764BC">
          <w:pPr>
            <w:pStyle w:val="Title"/>
            <w:rPr>
              <w:lang w:val="vi-VN"/>
            </w:rPr>
          </w:pPr>
          <w:r w:rsidRPr="00764633">
            <w:rPr>
              <w:lang w:val="vi-VN"/>
            </w:rPr>
            <w:t>Bài tập tuầ</w:t>
          </w:r>
          <w:r w:rsidR="00A642DD">
            <w:rPr>
              <w:lang w:val="vi-VN"/>
            </w:rPr>
            <w:t>n 5</w:t>
          </w:r>
        </w:p>
      </w:sdtContent>
    </w:sdt>
    <w:p w:rsidR="00F509AA" w:rsidRDefault="00C35FF5" w:rsidP="00F509AA">
      <w:pPr>
        <w:pStyle w:val="Subtitle"/>
      </w:pPr>
      <w:r w:rsidRPr="00764633">
        <w:rPr>
          <w:lang w:val="vi-VN"/>
        </w:rPr>
        <w:t xml:space="preserve">Mạch </w:t>
      </w:r>
      <w:r w:rsidR="00A642DD" w:rsidRPr="00A642DD">
        <w:rPr>
          <w:lang w:val="vi-VN"/>
        </w:rPr>
        <w:t>HIỆN THỊ NHIỆT ĐỘ</w:t>
      </w:r>
    </w:p>
    <w:p w:rsidR="00AB5C83" w:rsidRPr="00AB5C83" w:rsidRDefault="00AB5C83" w:rsidP="00AB5C83">
      <w:pPr>
        <w:jc w:val="center"/>
        <w:rPr>
          <w:i/>
        </w:rPr>
      </w:pPr>
      <w:r w:rsidRPr="00AB5C83">
        <w:rPr>
          <w:i/>
        </w:rPr>
        <w:t>(Bài tập dành cho giảng đường TC406 và TC507)</w:t>
      </w:r>
    </w:p>
    <w:p w:rsidR="00C35FF5" w:rsidRPr="00764633" w:rsidRDefault="00C1385A" w:rsidP="00A642DD">
      <w:pPr>
        <w:pStyle w:val="Heading1"/>
        <w:rPr>
          <w:lang w:val="vi-VN"/>
        </w:rPr>
      </w:pPr>
      <w:r w:rsidRPr="00764633">
        <w:rPr>
          <w:lang w:val="vi-VN"/>
        </w:rPr>
        <w:t xml:space="preserve">Mạch </w:t>
      </w:r>
      <w:r w:rsidR="00A642DD" w:rsidRPr="00A642DD">
        <w:rPr>
          <w:lang w:val="vi-VN"/>
        </w:rPr>
        <w:t xml:space="preserve">HIỆN THỊ NHIỆT ĐỘ </w:t>
      </w:r>
      <w:r w:rsidR="00B90679" w:rsidRPr="00764633">
        <w:rPr>
          <w:lang w:val="vi-VN"/>
        </w:rPr>
        <w:t>(cá nhân)</w:t>
      </w:r>
    </w:p>
    <w:p w:rsidR="00B90679" w:rsidRPr="00764633" w:rsidRDefault="00B90679" w:rsidP="00B90679">
      <w:pPr>
        <w:pStyle w:val="Heading2"/>
        <w:rPr>
          <w:lang w:val="vi-VN"/>
        </w:rPr>
      </w:pPr>
      <w:r w:rsidRPr="00764633">
        <w:rPr>
          <w:lang w:val="vi-VN"/>
        </w:rPr>
        <w:t>Mục đích</w:t>
      </w:r>
    </w:p>
    <w:p w:rsidR="00B90679" w:rsidRPr="00764633" w:rsidRDefault="00A642DD" w:rsidP="00B90679">
      <w:pPr>
        <w:rPr>
          <w:lang w:val="vi-VN"/>
        </w:rPr>
      </w:pPr>
      <w:r w:rsidRPr="00A642DD">
        <w:rPr>
          <w:lang w:val="vi-VN"/>
        </w:rPr>
        <w:t>Bài tập tuần này sẽ giúp các bạn/em biết sử dụng ADC của PIC và giao tiếp với led 7 đoạn</w:t>
      </w:r>
      <w:r>
        <w:rPr>
          <w:lang w:val="vi-VN"/>
        </w:rPr>
        <w:t xml:space="preserve"> </w:t>
      </w:r>
      <w:r w:rsidR="00220091" w:rsidRPr="00220091">
        <w:rPr>
          <w:lang w:val="vi-VN"/>
        </w:rPr>
        <w:t>.</w:t>
      </w:r>
    </w:p>
    <w:p w:rsidR="00F509AA" w:rsidRPr="00764633" w:rsidRDefault="00B90679" w:rsidP="00B90679">
      <w:pPr>
        <w:pStyle w:val="Heading2"/>
        <w:rPr>
          <w:lang w:val="vi-VN"/>
        </w:rPr>
      </w:pPr>
      <w:r w:rsidRPr="00764633">
        <w:rPr>
          <w:lang w:val="vi-VN"/>
        </w:rPr>
        <w:t>Yêu cầu chức năng</w:t>
      </w:r>
    </w:p>
    <w:p w:rsidR="009F6C19" w:rsidRPr="009F6C19" w:rsidRDefault="00A642DD" w:rsidP="00A642DD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caps w:val="0"/>
          <w:sz w:val="24"/>
          <w:szCs w:val="22"/>
          <w:lang w:val="vi-VN"/>
        </w:rPr>
      </w:pPr>
      <w:r w:rsidRPr="00A642DD">
        <w:rPr>
          <w:rFonts w:asciiTheme="minorHAnsi" w:eastAsiaTheme="minorHAnsi" w:hAnsiTheme="minorHAnsi" w:cstheme="minorBidi"/>
          <w:caps w:val="0"/>
          <w:sz w:val="24"/>
          <w:szCs w:val="22"/>
          <w:lang w:val="vi-VN"/>
        </w:rPr>
        <w:t xml:space="preserve">Đo và hiển thị nhiệt độ của IC cảm biến nhiệt độ lên led 7 thanh </w:t>
      </w:r>
    </w:p>
    <w:p w:rsidR="00B90679" w:rsidRPr="00764633" w:rsidRDefault="00B90679" w:rsidP="009F6C19">
      <w:pPr>
        <w:pStyle w:val="Heading2"/>
        <w:rPr>
          <w:lang w:val="vi-VN"/>
        </w:rPr>
      </w:pPr>
      <w:r w:rsidRPr="00764633">
        <w:rPr>
          <w:lang w:val="vi-VN"/>
        </w:rPr>
        <w:t>Yêu cầu phi chức năng</w:t>
      </w:r>
    </w:p>
    <w:p w:rsidR="00B90679" w:rsidRPr="00764633" w:rsidRDefault="00B90679" w:rsidP="00B90679">
      <w:pPr>
        <w:pStyle w:val="ListParagraph"/>
        <w:numPr>
          <w:ilvl w:val="0"/>
          <w:numId w:val="14"/>
        </w:numPr>
        <w:rPr>
          <w:lang w:val="vi-VN"/>
        </w:rPr>
      </w:pPr>
      <w:r w:rsidRPr="00764633">
        <w:rPr>
          <w:lang w:val="vi-VN"/>
        </w:rPr>
        <w:t>Mạch thực hiện mô phỏng trên Proteus, sử dụng VĐK PIC16F887</w:t>
      </w:r>
      <w:r w:rsidR="00220091">
        <w:t>/PIC16F877A</w:t>
      </w:r>
      <w:r w:rsidRPr="00764633">
        <w:rPr>
          <w:lang w:val="vi-VN"/>
        </w:rPr>
        <w:t>.</w:t>
      </w:r>
    </w:p>
    <w:p w:rsidR="00B90679" w:rsidRPr="00764633" w:rsidRDefault="00B90679" w:rsidP="00B90679">
      <w:pPr>
        <w:pStyle w:val="ListParagraph"/>
        <w:numPr>
          <w:ilvl w:val="0"/>
          <w:numId w:val="14"/>
        </w:numPr>
        <w:rPr>
          <w:lang w:val="vi-VN"/>
        </w:rPr>
      </w:pPr>
      <w:r w:rsidRPr="00764633">
        <w:rPr>
          <w:lang w:val="vi-VN"/>
        </w:rPr>
        <w:t>Chương trình được viết bằng ngôn ngữ C, được biên dịch bằng XC8.</w:t>
      </w:r>
    </w:p>
    <w:p w:rsidR="00B90679" w:rsidRPr="00764633" w:rsidRDefault="00B90679" w:rsidP="00B90679">
      <w:pPr>
        <w:pStyle w:val="ListParagraph"/>
        <w:numPr>
          <w:ilvl w:val="0"/>
          <w:numId w:val="14"/>
        </w:numPr>
        <w:rPr>
          <w:lang w:val="vi-VN"/>
        </w:rPr>
      </w:pPr>
      <w:r w:rsidRPr="00764633">
        <w:rPr>
          <w:lang w:val="vi-VN"/>
        </w:rPr>
        <w:t>Vi xử lý hoạt động với tần số 1 MHz.</w:t>
      </w:r>
    </w:p>
    <w:p w:rsidR="00B90679" w:rsidRPr="00AE6588" w:rsidRDefault="00B90679" w:rsidP="00A642DD">
      <w:pPr>
        <w:pStyle w:val="ListParagraph"/>
        <w:numPr>
          <w:ilvl w:val="0"/>
          <w:numId w:val="14"/>
        </w:numPr>
        <w:rPr>
          <w:b/>
          <w:i/>
          <w:lang w:val="vi-VN"/>
        </w:rPr>
      </w:pPr>
      <w:r w:rsidRPr="00764633">
        <w:rPr>
          <w:b/>
          <w:i/>
          <w:lang w:val="vi-VN"/>
        </w:rPr>
        <w:t>Sử</w:t>
      </w:r>
      <w:r w:rsidR="00A642DD" w:rsidRPr="00A642DD">
        <w:rPr>
          <w:b/>
          <w:i/>
          <w:lang w:val="vi-VN"/>
        </w:rPr>
        <w:t xml:space="preserve"> dụng IC cảm biến nhiệt độ LM35 </w:t>
      </w:r>
      <w:r w:rsidR="001174E8">
        <w:rPr>
          <w:b/>
          <w:i/>
        </w:rPr>
        <w:t>(</w:t>
      </w:r>
      <w:r w:rsidR="00A642DD" w:rsidRPr="00A642DD">
        <w:rPr>
          <w:b/>
          <w:i/>
          <w:lang w:val="vi-VN"/>
        </w:rPr>
        <w:t>hoặc LM335</w:t>
      </w:r>
      <w:r w:rsidR="001174E8">
        <w:rPr>
          <w:b/>
          <w:i/>
        </w:rPr>
        <w:t>)</w:t>
      </w:r>
    </w:p>
    <w:p w:rsidR="00AE6588" w:rsidRPr="00764633" w:rsidRDefault="00AE6588" w:rsidP="00AE6588">
      <w:pPr>
        <w:pStyle w:val="ListParagraph"/>
        <w:numPr>
          <w:ilvl w:val="0"/>
          <w:numId w:val="14"/>
        </w:numPr>
        <w:rPr>
          <w:b/>
          <w:i/>
          <w:lang w:val="vi-VN"/>
        </w:rPr>
      </w:pPr>
      <w:r w:rsidRPr="00AE6588">
        <w:rPr>
          <w:b/>
          <w:i/>
          <w:lang w:val="vi-VN"/>
        </w:rPr>
        <w:t>Độ chính xác nhiệt độ lấy đến hàng đơn vị (phần nguyên)</w:t>
      </w:r>
    </w:p>
    <w:p w:rsidR="00B90679" w:rsidRPr="00764633" w:rsidRDefault="00B90679" w:rsidP="00B90679">
      <w:pPr>
        <w:pStyle w:val="Heading2"/>
        <w:rPr>
          <w:lang w:val="vi-VN"/>
        </w:rPr>
      </w:pPr>
      <w:r w:rsidRPr="00764633">
        <w:rPr>
          <w:lang w:val="vi-VN"/>
        </w:rPr>
        <w:t>Các file cần nộp</w:t>
      </w:r>
    </w:p>
    <w:p w:rsidR="00B90679" w:rsidRPr="00764633" w:rsidRDefault="00B90679" w:rsidP="00B90679">
      <w:pPr>
        <w:pStyle w:val="ListParagraph"/>
        <w:numPr>
          <w:ilvl w:val="0"/>
          <w:numId w:val="15"/>
        </w:numPr>
        <w:rPr>
          <w:lang w:val="vi-VN"/>
        </w:rPr>
      </w:pPr>
      <w:r w:rsidRPr="00764633">
        <w:rPr>
          <w:lang w:val="vi-VN"/>
        </w:rPr>
        <w:t xml:space="preserve">File mô phỏng mạch trong Proteus: </w:t>
      </w:r>
      <w:r w:rsidR="00A642DD">
        <w:rPr>
          <w:b/>
          <w:lang w:val="vi-VN"/>
        </w:rPr>
        <w:t>week05</w:t>
      </w:r>
      <w:r w:rsidRPr="00764633">
        <w:rPr>
          <w:b/>
          <w:lang w:val="vi-VN"/>
        </w:rPr>
        <w:t>.dsn</w:t>
      </w:r>
      <w:r w:rsidRPr="00764633">
        <w:rPr>
          <w:lang w:val="vi-VN"/>
        </w:rPr>
        <w:t xml:space="preserve"> hoặc </w:t>
      </w:r>
      <w:r w:rsidR="00A642DD">
        <w:rPr>
          <w:b/>
          <w:lang w:val="vi-VN"/>
        </w:rPr>
        <w:t>weeek05</w:t>
      </w:r>
      <w:r w:rsidRPr="00764633">
        <w:rPr>
          <w:b/>
          <w:lang w:val="vi-VN"/>
        </w:rPr>
        <w:t>.pdsprj</w:t>
      </w:r>
    </w:p>
    <w:p w:rsidR="00B90679" w:rsidRPr="00764633" w:rsidRDefault="00B90679" w:rsidP="00B90679">
      <w:pPr>
        <w:pStyle w:val="ListParagraph"/>
        <w:numPr>
          <w:ilvl w:val="0"/>
          <w:numId w:val="15"/>
        </w:numPr>
        <w:rPr>
          <w:lang w:val="vi-VN"/>
        </w:rPr>
      </w:pPr>
      <w:r w:rsidRPr="00764633">
        <w:rPr>
          <w:lang w:val="vi-VN"/>
        </w:rPr>
        <w:t xml:space="preserve">File mã nguồn code C: </w:t>
      </w:r>
      <w:r w:rsidR="00A642DD">
        <w:rPr>
          <w:b/>
          <w:lang w:val="vi-VN"/>
        </w:rPr>
        <w:t>week05</w:t>
      </w:r>
      <w:r w:rsidRPr="00764633">
        <w:rPr>
          <w:b/>
          <w:lang w:val="vi-VN"/>
        </w:rPr>
        <w:t>.c</w:t>
      </w:r>
    </w:p>
    <w:p w:rsidR="00B90679" w:rsidRPr="00764633" w:rsidRDefault="00B90679" w:rsidP="00B90679">
      <w:pPr>
        <w:pStyle w:val="ListParagraph"/>
        <w:numPr>
          <w:ilvl w:val="0"/>
          <w:numId w:val="15"/>
        </w:numPr>
        <w:rPr>
          <w:lang w:val="vi-VN"/>
        </w:rPr>
      </w:pPr>
      <w:r w:rsidRPr="00764633">
        <w:rPr>
          <w:lang w:val="vi-VN"/>
        </w:rPr>
        <w:t xml:space="preserve">File hex sau khi biên dịch code để nạp cho PIC: </w:t>
      </w:r>
      <w:r w:rsidR="00A642DD">
        <w:rPr>
          <w:b/>
          <w:lang w:val="vi-VN"/>
        </w:rPr>
        <w:t>week05</w:t>
      </w:r>
      <w:r w:rsidRPr="00764633">
        <w:rPr>
          <w:b/>
          <w:lang w:val="vi-VN"/>
        </w:rPr>
        <w:t>.hex</w:t>
      </w:r>
    </w:p>
    <w:p w:rsidR="00B90679" w:rsidRPr="005F4453" w:rsidRDefault="005F4453" w:rsidP="005F4453">
      <w:pPr>
        <w:pStyle w:val="ListParagraph"/>
        <w:numPr>
          <w:ilvl w:val="0"/>
          <w:numId w:val="15"/>
        </w:numPr>
        <w:rPr>
          <w:color w:val="FF0000"/>
          <w:lang w:val="vi-VN"/>
        </w:rPr>
      </w:pPr>
      <w:r w:rsidRPr="005F4453">
        <w:rPr>
          <w:color w:val="FF0000"/>
          <w:lang w:val="vi-VN"/>
        </w:rPr>
        <w:t>Các file cá nhân được đặt trong 1 thư mục, đặt tên theo thành viên viết liền không dấu, viết hoa chữ cái đầu</w:t>
      </w:r>
      <w:r w:rsidR="00B90679" w:rsidRPr="005F4453">
        <w:rPr>
          <w:color w:val="FF0000"/>
          <w:lang w:val="vi-VN"/>
        </w:rPr>
        <w:t>.</w:t>
      </w:r>
    </w:p>
    <w:p w:rsidR="00B90679" w:rsidRPr="00B801B8" w:rsidRDefault="005F4453" w:rsidP="005F4453">
      <w:pPr>
        <w:pStyle w:val="ListParagraph"/>
        <w:numPr>
          <w:ilvl w:val="0"/>
          <w:numId w:val="15"/>
        </w:numPr>
        <w:rPr>
          <w:color w:val="FF0000"/>
          <w:lang w:val="vi-VN"/>
        </w:rPr>
      </w:pPr>
      <w:r w:rsidRPr="00B801B8">
        <w:rPr>
          <w:color w:val="FF0000"/>
          <w:lang w:val="vi-VN"/>
        </w:rPr>
        <w:t xml:space="preserve">Các thư mục cá nhân được đặt trong một thư mục của nhóm, đặt tên theo chuẩn và được nén lại thành file </w:t>
      </w:r>
      <w:r w:rsidR="005710C2">
        <w:rPr>
          <w:color w:val="FF0000"/>
        </w:rPr>
        <w:t>filename</w:t>
      </w:r>
      <w:r w:rsidRPr="00B801B8">
        <w:rPr>
          <w:color w:val="FF0000"/>
          <w:lang w:val="vi-VN"/>
        </w:rPr>
        <w:t xml:space="preserve">.zip theo chuẩn </w:t>
      </w:r>
      <w:r w:rsidR="00B90679" w:rsidRPr="00B801B8">
        <w:rPr>
          <w:color w:val="FF0000"/>
          <w:lang w:val="vi-VN"/>
        </w:rPr>
        <w:t>file nhóm.</w:t>
      </w:r>
    </w:p>
    <w:p w:rsidR="00B801B8" w:rsidRPr="00B801B8" w:rsidRDefault="00B801B8" w:rsidP="00B801B8">
      <w:pPr>
        <w:pStyle w:val="ListParagraph"/>
        <w:numPr>
          <w:ilvl w:val="0"/>
          <w:numId w:val="15"/>
        </w:numPr>
        <w:rPr>
          <w:color w:val="FF0000"/>
          <w:lang w:val="vi-VN"/>
        </w:rPr>
      </w:pPr>
      <w:r w:rsidRPr="00B801B8">
        <w:rPr>
          <w:color w:val="FF0000"/>
        </w:rPr>
        <w:t>N</w:t>
      </w:r>
      <w:r w:rsidRPr="00B801B8">
        <w:rPr>
          <w:color w:val="FF0000"/>
          <w:lang w:val="vi-VN"/>
        </w:rPr>
        <w:t>hóm trưởng sẽ thay mặt cả nhóm gửi bài, chú ý không gửi bài theo cá nhân</w:t>
      </w:r>
    </w:p>
    <w:p w:rsidR="00B90679" w:rsidRDefault="00B90679" w:rsidP="00B90679">
      <w:pPr>
        <w:rPr>
          <w:lang w:val="vi-VN"/>
        </w:rPr>
      </w:pPr>
      <w:r w:rsidRPr="00764633">
        <w:rPr>
          <w:lang w:val="vi-VN"/>
        </w:rPr>
        <w:t>Ví dụ:</w:t>
      </w:r>
    </w:p>
    <w:p w:rsidR="0032398D" w:rsidRPr="0032398D" w:rsidRDefault="0032398D" w:rsidP="0032398D">
      <w:pPr>
        <w:pStyle w:val="ListParagraph"/>
        <w:numPr>
          <w:ilvl w:val="0"/>
          <w:numId w:val="17"/>
        </w:numPr>
        <w:rPr>
          <w:lang w:val="vi-VN"/>
        </w:rPr>
      </w:pPr>
      <w:r w:rsidRPr="0032398D">
        <w:t>Tên mail</w:t>
      </w:r>
      <w:r>
        <w:t>: [</w:t>
      </w:r>
      <w:r>
        <w:rPr>
          <w:lang w:val="vi-VN"/>
        </w:rPr>
        <w:t>VXL-K58</w:t>
      </w:r>
      <w:r w:rsidRPr="00764633">
        <w:rPr>
          <w:lang w:val="vi-VN"/>
        </w:rPr>
        <w:t>]Giảng đường_Group</w:t>
      </w:r>
      <w:r>
        <w:rPr>
          <w:lang w:val="vi-VN"/>
        </w:rPr>
        <w:t>X</w:t>
      </w:r>
      <w:r w:rsidRPr="00764633">
        <w:rPr>
          <w:lang w:val="vi-VN"/>
        </w:rPr>
        <w:t>X_Week</w:t>
      </w:r>
      <w:r>
        <w:rPr>
          <w:lang w:val="vi-VN"/>
        </w:rPr>
        <w:t>Y</w:t>
      </w:r>
      <w:r w:rsidRPr="00764633">
        <w:rPr>
          <w:lang w:val="vi-VN"/>
        </w:rPr>
        <w:t>Y_yymmdd</w:t>
      </w:r>
    </w:p>
    <w:p w:rsidR="00B90679" w:rsidRPr="00764633" w:rsidRDefault="0032398D" w:rsidP="0032398D">
      <w:pPr>
        <w:pStyle w:val="ListParagraph"/>
        <w:numPr>
          <w:ilvl w:val="0"/>
          <w:numId w:val="17"/>
        </w:numPr>
        <w:rPr>
          <w:lang w:val="vi-VN"/>
        </w:rPr>
      </w:pPr>
      <w:r>
        <w:t>Tên fi</w:t>
      </w:r>
      <w:r w:rsidRPr="0032398D">
        <w:t>l</w:t>
      </w:r>
      <w:r>
        <w:t>e:</w:t>
      </w:r>
      <w:r>
        <w:rPr>
          <w:lang w:val="vi-VN"/>
        </w:rPr>
        <w:t xml:space="preserve"> </w:t>
      </w:r>
      <w:r w:rsidR="005F4453">
        <w:rPr>
          <w:lang w:val="vi-VN"/>
        </w:rPr>
        <w:t>[VXL-K58</w:t>
      </w:r>
      <w:r w:rsidR="00764633" w:rsidRPr="00764633">
        <w:rPr>
          <w:lang w:val="vi-VN"/>
        </w:rPr>
        <w:t>]Giảng đường_Group</w:t>
      </w:r>
      <w:r w:rsidR="0004540A">
        <w:rPr>
          <w:lang w:val="vi-VN"/>
        </w:rPr>
        <w:t>X</w:t>
      </w:r>
      <w:r w:rsidR="00764633" w:rsidRPr="00764633">
        <w:rPr>
          <w:lang w:val="vi-VN"/>
        </w:rPr>
        <w:t>X_Week</w:t>
      </w:r>
      <w:r w:rsidR="0004540A">
        <w:rPr>
          <w:lang w:val="vi-VN"/>
        </w:rPr>
        <w:t>Y</w:t>
      </w:r>
      <w:r w:rsidR="00764633" w:rsidRPr="00764633">
        <w:rPr>
          <w:lang w:val="vi-VN"/>
        </w:rPr>
        <w:t>Y_yymmdd</w:t>
      </w:r>
      <w:r w:rsidR="00B90679" w:rsidRPr="00764633">
        <w:rPr>
          <w:lang w:val="vi-VN"/>
        </w:rPr>
        <w:t>.zip</w:t>
      </w:r>
    </w:p>
    <w:p w:rsidR="00764633" w:rsidRPr="00764633" w:rsidRDefault="005F4453" w:rsidP="00764633">
      <w:pPr>
        <w:pStyle w:val="ListParagraph"/>
        <w:numPr>
          <w:ilvl w:val="1"/>
          <w:numId w:val="17"/>
        </w:numPr>
        <w:rPr>
          <w:lang w:val="vi-VN"/>
        </w:rPr>
      </w:pPr>
      <w:r>
        <w:rPr>
          <w:lang w:val="vi-VN"/>
        </w:rPr>
        <w:t>[VXL-K58</w:t>
      </w:r>
      <w:r w:rsidR="00764633" w:rsidRPr="00764633">
        <w:rPr>
          <w:lang w:val="vi-VN"/>
        </w:rPr>
        <w:t>]Giảng đường_Group</w:t>
      </w:r>
      <w:r w:rsidR="0004540A">
        <w:rPr>
          <w:lang w:val="vi-VN"/>
        </w:rPr>
        <w:t>X</w:t>
      </w:r>
      <w:r w:rsidR="00764633" w:rsidRPr="00764633">
        <w:rPr>
          <w:lang w:val="vi-VN"/>
        </w:rPr>
        <w:t>X_Week</w:t>
      </w:r>
      <w:r w:rsidR="0004540A">
        <w:rPr>
          <w:lang w:val="vi-VN"/>
        </w:rPr>
        <w:t>Y</w:t>
      </w:r>
      <w:r w:rsidR="00764633" w:rsidRPr="00764633">
        <w:rPr>
          <w:lang w:val="vi-VN"/>
        </w:rPr>
        <w:t>Y_yymmdd</w:t>
      </w:r>
    </w:p>
    <w:p w:rsidR="00764633" w:rsidRPr="00764633" w:rsidRDefault="00764633" w:rsidP="00764633">
      <w:pPr>
        <w:pStyle w:val="ListParagraph"/>
        <w:numPr>
          <w:ilvl w:val="2"/>
          <w:numId w:val="17"/>
        </w:numPr>
      </w:pPr>
      <w:r w:rsidRPr="00764633">
        <w:rPr>
          <w:lang w:val="vi-VN"/>
        </w:rPr>
        <w:t>NguyenVanA</w:t>
      </w:r>
    </w:p>
    <w:p w:rsidR="00764633" w:rsidRPr="00764633" w:rsidRDefault="00A642DD" w:rsidP="00764633">
      <w:pPr>
        <w:pStyle w:val="ListParagraph"/>
        <w:numPr>
          <w:ilvl w:val="3"/>
          <w:numId w:val="17"/>
        </w:numPr>
        <w:rPr>
          <w:lang w:val="vi-VN"/>
        </w:rPr>
      </w:pPr>
      <w:r>
        <w:rPr>
          <w:lang w:val="vi-VN"/>
        </w:rPr>
        <w:t>week05</w:t>
      </w:r>
      <w:r w:rsidR="00764633" w:rsidRPr="00764633">
        <w:rPr>
          <w:lang w:val="vi-VN"/>
        </w:rPr>
        <w:t>.c</w:t>
      </w:r>
    </w:p>
    <w:p w:rsidR="00764633" w:rsidRPr="00764633" w:rsidRDefault="00A642DD" w:rsidP="00764633">
      <w:pPr>
        <w:pStyle w:val="ListParagraph"/>
        <w:numPr>
          <w:ilvl w:val="3"/>
          <w:numId w:val="17"/>
        </w:numPr>
        <w:rPr>
          <w:lang w:val="vi-VN"/>
        </w:rPr>
      </w:pPr>
      <w:r>
        <w:rPr>
          <w:lang w:val="vi-VN"/>
        </w:rPr>
        <w:lastRenderedPageBreak/>
        <w:t>week05</w:t>
      </w:r>
      <w:r w:rsidR="00764633" w:rsidRPr="00764633">
        <w:rPr>
          <w:lang w:val="vi-VN"/>
        </w:rPr>
        <w:t>.hex</w:t>
      </w:r>
    </w:p>
    <w:p w:rsidR="00764633" w:rsidRPr="00764633" w:rsidRDefault="00A642DD" w:rsidP="00764633">
      <w:pPr>
        <w:pStyle w:val="ListParagraph"/>
        <w:numPr>
          <w:ilvl w:val="3"/>
          <w:numId w:val="17"/>
        </w:numPr>
        <w:rPr>
          <w:lang w:val="vi-VN"/>
        </w:rPr>
      </w:pPr>
      <w:r>
        <w:rPr>
          <w:lang w:val="vi-VN"/>
        </w:rPr>
        <w:t>week05</w:t>
      </w:r>
      <w:r w:rsidR="00764633" w:rsidRPr="00764633">
        <w:rPr>
          <w:lang w:val="vi-VN"/>
        </w:rPr>
        <w:t>.dsn</w:t>
      </w:r>
    </w:p>
    <w:p w:rsidR="00764633" w:rsidRPr="00764633" w:rsidRDefault="00764633" w:rsidP="00764633">
      <w:pPr>
        <w:pStyle w:val="ListParagraph"/>
        <w:numPr>
          <w:ilvl w:val="2"/>
          <w:numId w:val="17"/>
        </w:numPr>
        <w:rPr>
          <w:lang w:val="vi-VN"/>
        </w:rPr>
      </w:pPr>
      <w:r w:rsidRPr="00764633">
        <w:rPr>
          <w:lang w:val="vi-VN"/>
        </w:rPr>
        <w:t>PhamThiB</w:t>
      </w:r>
    </w:p>
    <w:p w:rsidR="00764633" w:rsidRPr="00764633" w:rsidRDefault="00764633" w:rsidP="00764633">
      <w:pPr>
        <w:pStyle w:val="ListParagraph"/>
        <w:numPr>
          <w:ilvl w:val="3"/>
          <w:numId w:val="17"/>
        </w:numPr>
        <w:rPr>
          <w:lang w:val="vi-VN"/>
        </w:rPr>
      </w:pPr>
      <w:r w:rsidRPr="00764633">
        <w:rPr>
          <w:lang w:val="vi-VN"/>
        </w:rPr>
        <w:t>…</w:t>
      </w:r>
    </w:p>
    <w:p w:rsidR="00B90679" w:rsidRPr="00764633" w:rsidRDefault="00764633" w:rsidP="00B90679">
      <w:pPr>
        <w:rPr>
          <w:b/>
          <w:i/>
          <w:lang w:val="vi-VN"/>
        </w:rPr>
      </w:pPr>
      <w:r w:rsidRPr="00764633">
        <w:rPr>
          <w:b/>
          <w:i/>
          <w:lang w:val="vi-VN"/>
        </w:rPr>
        <w:t xml:space="preserve">Chú ý: </w:t>
      </w:r>
      <w:r w:rsidR="0032398D" w:rsidRPr="0032398D">
        <w:rPr>
          <w:b/>
          <w:i/>
          <w:color w:val="FF0000"/>
          <w:lang w:val="vi-VN"/>
        </w:rPr>
        <w:t>Mỗi tuần mỗi nhóm sẽ gửi bài tập vào 1 mail mới</w:t>
      </w:r>
      <w:r w:rsidR="0032398D" w:rsidRPr="0032398D">
        <w:rPr>
          <w:b/>
          <w:i/>
          <w:color w:val="FF0000"/>
        </w:rPr>
        <w:t xml:space="preserve">. </w:t>
      </w:r>
      <w:r w:rsidRPr="0032398D">
        <w:rPr>
          <w:b/>
          <w:i/>
          <w:color w:val="FF0000"/>
          <w:lang w:val="vi-VN"/>
        </w:rPr>
        <w:t>Nếu nhóm nào nộp lại bài</w:t>
      </w:r>
      <w:r w:rsidR="0032398D" w:rsidRPr="0032398D">
        <w:rPr>
          <w:b/>
          <w:i/>
          <w:color w:val="FF0000"/>
        </w:rPr>
        <w:t xml:space="preserve"> tuần nào </w:t>
      </w:r>
      <w:r w:rsidRPr="0032398D">
        <w:rPr>
          <w:b/>
          <w:i/>
          <w:color w:val="FF0000"/>
          <w:lang w:val="vi-VN"/>
        </w:rPr>
        <w:t>thì nộp tiếp vào luồng mail đã gử</w:t>
      </w:r>
      <w:r w:rsidR="0032398D" w:rsidRPr="0032398D">
        <w:rPr>
          <w:b/>
          <w:i/>
          <w:color w:val="FF0000"/>
          <w:lang w:val="vi-VN"/>
        </w:rPr>
        <w:t>i</w:t>
      </w:r>
      <w:r w:rsidR="0032398D" w:rsidRPr="0032398D">
        <w:rPr>
          <w:b/>
          <w:i/>
          <w:color w:val="FF0000"/>
        </w:rPr>
        <w:t xml:space="preserve"> tuần đó</w:t>
      </w:r>
      <w:r w:rsidR="0032398D" w:rsidRPr="0032398D">
        <w:rPr>
          <w:b/>
          <w:i/>
          <w:color w:val="FF0000"/>
          <w:lang w:val="vi-VN"/>
        </w:rPr>
        <w:t xml:space="preserve"> </w:t>
      </w:r>
      <w:r w:rsidRPr="00764633">
        <w:rPr>
          <w:b/>
          <w:i/>
          <w:lang w:val="vi-VN"/>
        </w:rPr>
        <w:t>. Khi check bài, nhóm trợ giảng sẽ tính bài nộp sau cùng trong luồng mail đó. Không gửi nhiều luồng mail</w:t>
      </w:r>
      <w:r w:rsidR="0032398D">
        <w:rPr>
          <w:b/>
          <w:i/>
        </w:rPr>
        <w:t xml:space="preserve"> </w:t>
      </w:r>
      <w:r w:rsidR="0032398D" w:rsidRPr="0032398D">
        <w:rPr>
          <w:b/>
          <w:i/>
        </w:rPr>
        <w:t>trong 1 tuần</w:t>
      </w:r>
      <w:r w:rsidRPr="00764633">
        <w:rPr>
          <w:b/>
          <w:i/>
          <w:lang w:val="vi-VN"/>
        </w:rPr>
        <w:t>.</w:t>
      </w:r>
    </w:p>
    <w:p w:rsidR="00764633" w:rsidRDefault="00764633" w:rsidP="00764633">
      <w:pPr>
        <w:pStyle w:val="Heading2"/>
        <w:rPr>
          <w:lang w:val="vi-VN"/>
        </w:rPr>
      </w:pPr>
      <w:r>
        <w:rPr>
          <w:lang w:val="vi-VN"/>
        </w:rPr>
        <w:t>Hạn nộp</w:t>
      </w:r>
    </w:p>
    <w:p w:rsidR="00764633" w:rsidRDefault="00A642DD" w:rsidP="0076463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TC-406: 22h00 ngày 28</w:t>
      </w:r>
      <w:r w:rsidR="00B801B8">
        <w:rPr>
          <w:lang w:val="vi-VN"/>
        </w:rPr>
        <w:t>/02/2016</w:t>
      </w:r>
    </w:p>
    <w:p w:rsidR="00764633" w:rsidRDefault="00134B6F" w:rsidP="0076463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 xml:space="preserve">TC-507: 22h00 ngày </w:t>
      </w:r>
      <w:r w:rsidR="00C012BF">
        <w:t>0</w:t>
      </w:r>
      <w:bookmarkStart w:id="0" w:name="_GoBack"/>
      <w:bookmarkEnd w:id="0"/>
      <w:r>
        <w:rPr>
          <w:lang w:val="vi-VN"/>
        </w:rPr>
        <w:t>2/03</w:t>
      </w:r>
      <w:r w:rsidR="00B801B8">
        <w:rPr>
          <w:lang w:val="vi-VN"/>
        </w:rPr>
        <w:t>/2016</w:t>
      </w:r>
    </w:p>
    <w:p w:rsidR="004D6490" w:rsidRDefault="004D6490" w:rsidP="00764633">
      <w:pPr>
        <w:pStyle w:val="Heading1"/>
        <w:numPr>
          <w:ilvl w:val="0"/>
          <w:numId w:val="9"/>
        </w:numPr>
        <w:rPr>
          <w:lang w:val="vi-VN"/>
        </w:rPr>
      </w:pPr>
      <w:r>
        <w:rPr>
          <w:lang w:val="vi-VN"/>
        </w:rPr>
        <w:t>Một số lưu ý</w:t>
      </w:r>
    </w:p>
    <w:p w:rsidR="004D6490" w:rsidRPr="003C0A34" w:rsidRDefault="004D6490" w:rsidP="004D6490">
      <w:pPr>
        <w:pStyle w:val="ListParagraph"/>
        <w:numPr>
          <w:ilvl w:val="0"/>
          <w:numId w:val="19"/>
        </w:numPr>
        <w:rPr>
          <w:color w:val="FF0000"/>
          <w:lang w:val="vi-VN"/>
        </w:rPr>
      </w:pPr>
      <w:r w:rsidRPr="003C0A34">
        <w:rPr>
          <w:color w:val="FF0000"/>
          <w:lang w:val="vi-VN"/>
        </w:rPr>
        <w:t>Nghiêm cấm mọi hành vi sao chép code, file hex, file mô hỏng. Nếu vi phạm cá nhân sẽ bị 0 điểm, nếu tái phạm sẽ bị 0 điểm bài tập lớn và không phải tham gia khoá hướng dẫn này nữa.</w:t>
      </w:r>
    </w:p>
    <w:p w:rsidR="00764633" w:rsidRPr="00736C80" w:rsidRDefault="00764633" w:rsidP="00764633">
      <w:pPr>
        <w:pStyle w:val="Heading1"/>
        <w:numPr>
          <w:ilvl w:val="0"/>
          <w:numId w:val="9"/>
        </w:numPr>
        <w:rPr>
          <w:lang w:val="vi-VN"/>
        </w:rPr>
      </w:pPr>
      <w:r w:rsidRPr="00736C80">
        <w:rPr>
          <w:lang w:val="vi-VN"/>
        </w:rPr>
        <w:t>Tham khảo</w:t>
      </w:r>
    </w:p>
    <w:p w:rsidR="00764633" w:rsidRPr="00736C80" w:rsidRDefault="00764633" w:rsidP="00764633">
      <w:pPr>
        <w:rPr>
          <w:lang w:val="vi-VN"/>
        </w:rPr>
      </w:pPr>
      <w:r w:rsidRPr="00736C80">
        <w:rPr>
          <w:lang w:val="vi-VN"/>
        </w:rPr>
        <w:t xml:space="preserve">Mail nộp bài tập: </w:t>
      </w:r>
    </w:p>
    <w:p w:rsidR="00764633" w:rsidRPr="00736C80" w:rsidRDefault="0088244E" w:rsidP="00764633">
      <w:pPr>
        <w:rPr>
          <w:b/>
          <w:lang w:val="vi-VN"/>
        </w:rPr>
      </w:pPr>
      <w:r>
        <w:rPr>
          <w:b/>
          <w:lang w:val="vi-VN"/>
        </w:rPr>
        <w:t>vxl.k58</w:t>
      </w:r>
      <w:r w:rsidR="00764633" w:rsidRPr="00736C80">
        <w:rPr>
          <w:b/>
          <w:lang w:val="vi-VN"/>
        </w:rPr>
        <w:t>@gmail.com</w:t>
      </w:r>
    </w:p>
    <w:p w:rsidR="00764633" w:rsidRPr="00736C80" w:rsidRDefault="00764633" w:rsidP="00764633">
      <w:pPr>
        <w:rPr>
          <w:lang w:val="vi-VN"/>
        </w:rPr>
      </w:pPr>
      <w:r w:rsidRPr="00736C80">
        <w:rPr>
          <w:lang w:val="vi-VN"/>
        </w:rPr>
        <w:t>Link download documents, và bài tập từng tuần:</w:t>
      </w:r>
    </w:p>
    <w:p w:rsidR="00764633" w:rsidRPr="00736C80" w:rsidRDefault="00764633" w:rsidP="00764633">
      <w:pPr>
        <w:rPr>
          <w:b/>
          <w:lang w:val="vi-VN"/>
        </w:rPr>
      </w:pPr>
      <w:r w:rsidRPr="00736C80">
        <w:rPr>
          <w:b/>
          <w:lang w:val="vi-VN"/>
        </w:rPr>
        <w:t>https://sites.google.com/site/setmicroprocessors</w:t>
      </w:r>
    </w:p>
    <w:p w:rsidR="00764633" w:rsidRPr="00736C80" w:rsidRDefault="00764633" w:rsidP="00764633">
      <w:pPr>
        <w:rPr>
          <w:lang w:val="vi-VN"/>
        </w:rPr>
      </w:pPr>
      <w:r w:rsidRPr="00736C80">
        <w:rPr>
          <w:lang w:val="vi-VN"/>
        </w:rPr>
        <w:t>Trao đổi thảo luận:</w:t>
      </w:r>
    </w:p>
    <w:p w:rsidR="00764633" w:rsidRPr="00736C80" w:rsidRDefault="00764633" w:rsidP="00764633">
      <w:pPr>
        <w:rPr>
          <w:b/>
          <w:lang w:val="vi-VN"/>
        </w:rPr>
      </w:pPr>
      <w:r w:rsidRPr="00736C80">
        <w:rPr>
          <w:b/>
          <w:lang w:val="vi-VN"/>
        </w:rPr>
        <w:t>https:</w:t>
      </w:r>
      <w:r w:rsidR="0088244E">
        <w:rPr>
          <w:b/>
          <w:lang w:val="vi-VN"/>
        </w:rPr>
        <w:t>//www.facebook.com/groups/vixulik58</w:t>
      </w:r>
      <w:r w:rsidRPr="00736C80">
        <w:rPr>
          <w:b/>
          <w:lang w:val="vi-VN"/>
        </w:rPr>
        <w:t>/</w:t>
      </w:r>
    </w:p>
    <w:p w:rsidR="00764633" w:rsidRPr="00736C80" w:rsidRDefault="00764633" w:rsidP="00764633">
      <w:pPr>
        <w:rPr>
          <w:i/>
          <w:lang w:val="vi-VN"/>
        </w:rPr>
      </w:pPr>
      <w:r w:rsidRPr="00736C80">
        <w:rPr>
          <w:i/>
          <w:lang w:val="vi-VN"/>
        </w:rPr>
        <w:t>Chúc các bạn/em hoàn thành tốt bài tập này!</w:t>
      </w:r>
    </w:p>
    <w:p w:rsidR="00764633" w:rsidRPr="00F509AA" w:rsidRDefault="00764633" w:rsidP="00764633">
      <w:pPr>
        <w:ind w:left="5529"/>
      </w:pPr>
      <w:r w:rsidRPr="00736C80">
        <w:rPr>
          <w:b/>
          <w:caps/>
          <w:lang w:val="vi-VN"/>
        </w:rPr>
        <w:t>Nhóm trợ giả</w:t>
      </w:r>
      <w:r w:rsidR="00757809">
        <w:rPr>
          <w:b/>
          <w:caps/>
          <w:lang w:val="vi-VN"/>
        </w:rPr>
        <w:t>ng K56</w:t>
      </w:r>
    </w:p>
    <w:p w:rsidR="00764633" w:rsidRPr="00764633" w:rsidRDefault="00764633" w:rsidP="00764633">
      <w:pPr>
        <w:rPr>
          <w:lang w:val="vi-VN"/>
        </w:rPr>
      </w:pPr>
    </w:p>
    <w:sectPr w:rsidR="00764633" w:rsidRPr="00764633" w:rsidSect="00CF5BA5">
      <w:headerReference w:type="default" r:id="rId8"/>
      <w:footerReference w:type="default" r:id="rId9"/>
      <w:pgSz w:w="11907" w:h="16839" w:code="9"/>
      <w:pgMar w:top="1418" w:right="1134" w:bottom="1418" w:left="1985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EB3" w:rsidRDefault="009A5EB3" w:rsidP="00F509AA">
      <w:pPr>
        <w:spacing w:after="0" w:line="240" w:lineRule="auto"/>
      </w:pPr>
      <w:r>
        <w:separator/>
      </w:r>
    </w:p>
  </w:endnote>
  <w:endnote w:type="continuationSeparator" w:id="0">
    <w:p w:rsidR="009A5EB3" w:rsidRDefault="009A5EB3" w:rsidP="00F50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ource Sans Pro Light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ource Code Pro">
    <w:altName w:val="Consolas"/>
    <w:panose1 w:val="00000000000000000000"/>
    <w:charset w:val="00"/>
    <w:family w:val="modern"/>
    <w:notTrueType/>
    <w:pitch w:val="fixed"/>
    <w:sig w:usb0="00000001" w:usb1="00001801" w:usb2="00000000" w:usb3="00000000" w:csb0="00000193" w:csb1="00000000"/>
  </w:font>
  <w:font w:name="Minion Pro Capt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5348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09AA" w:rsidRDefault="00F50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12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509AA" w:rsidRDefault="00F509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EB3" w:rsidRDefault="009A5EB3" w:rsidP="00F509AA">
      <w:pPr>
        <w:spacing w:after="0" w:line="240" w:lineRule="auto"/>
      </w:pPr>
      <w:r>
        <w:separator/>
      </w:r>
    </w:p>
  </w:footnote>
  <w:footnote w:type="continuationSeparator" w:id="0">
    <w:p w:rsidR="009A5EB3" w:rsidRDefault="009A5EB3" w:rsidP="00F50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9AA" w:rsidRDefault="00F509A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D69E77" wp14:editId="3A8A28DA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454150" cy="485775"/>
          <wp:effectExtent l="0" t="0" r="0" b="9525"/>
          <wp:wrapTight wrapText="bothSides">
            <wp:wrapPolygon edited="0">
              <wp:start x="566" y="0"/>
              <wp:lineTo x="0" y="3388"/>
              <wp:lineTo x="0" y="17788"/>
              <wp:lineTo x="566" y="21176"/>
              <wp:lineTo x="5942" y="21176"/>
              <wp:lineTo x="21223" y="17788"/>
              <wp:lineTo x="21223" y="1694"/>
              <wp:lineTo x="5942" y="0"/>
              <wp:lineTo x="566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400" cy="486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le"/>
        <w:tag w:val=""/>
        <w:id w:val="1360388544"/>
        <w:placeholder>
          <w:docPart w:val="31A41259252A4A6A8FEB7D89F8F468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642DD">
          <w:t>Bài tập tuần 5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22760"/>
    <w:multiLevelType w:val="hybridMultilevel"/>
    <w:tmpl w:val="4F5C075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2A4A91"/>
    <w:multiLevelType w:val="multilevel"/>
    <w:tmpl w:val="3DB844FA"/>
    <w:numStyleLink w:val="HeadingMultilevelList"/>
  </w:abstractNum>
  <w:abstractNum w:abstractNumId="2" w15:restartNumberingAfterBreak="0">
    <w:nsid w:val="1D8F3FE4"/>
    <w:multiLevelType w:val="multilevel"/>
    <w:tmpl w:val="3DB844FA"/>
    <w:numStyleLink w:val="HeadingMultilevelList"/>
  </w:abstractNum>
  <w:abstractNum w:abstractNumId="3" w15:restartNumberingAfterBreak="0">
    <w:nsid w:val="215032DF"/>
    <w:multiLevelType w:val="hybridMultilevel"/>
    <w:tmpl w:val="B52AA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272FE"/>
    <w:multiLevelType w:val="multilevel"/>
    <w:tmpl w:val="89FCFF9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C295007"/>
    <w:multiLevelType w:val="multilevel"/>
    <w:tmpl w:val="3DB844FA"/>
    <w:numStyleLink w:val="HeadingMultilevelList"/>
  </w:abstractNum>
  <w:abstractNum w:abstractNumId="6" w15:restartNumberingAfterBreak="0">
    <w:nsid w:val="31C52045"/>
    <w:multiLevelType w:val="hybridMultilevel"/>
    <w:tmpl w:val="5F8E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3344A"/>
    <w:multiLevelType w:val="hybridMultilevel"/>
    <w:tmpl w:val="7C8EE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F04F90"/>
    <w:multiLevelType w:val="multilevel"/>
    <w:tmpl w:val="3DB844FA"/>
    <w:numStyleLink w:val="HeadingMultilevelList"/>
  </w:abstractNum>
  <w:abstractNum w:abstractNumId="9" w15:restartNumberingAfterBreak="0">
    <w:nsid w:val="38DF7488"/>
    <w:multiLevelType w:val="multilevel"/>
    <w:tmpl w:val="3DB844FA"/>
    <w:numStyleLink w:val="HeadingMultilevelList"/>
  </w:abstractNum>
  <w:abstractNum w:abstractNumId="10" w15:restartNumberingAfterBreak="0">
    <w:nsid w:val="3B434B50"/>
    <w:multiLevelType w:val="hybridMultilevel"/>
    <w:tmpl w:val="065C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D5F3C"/>
    <w:multiLevelType w:val="hybridMultilevel"/>
    <w:tmpl w:val="1D9C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31FFE"/>
    <w:multiLevelType w:val="hybridMultilevel"/>
    <w:tmpl w:val="9B3A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60BF6"/>
    <w:multiLevelType w:val="hybridMultilevel"/>
    <w:tmpl w:val="3C0AA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D775C"/>
    <w:multiLevelType w:val="hybridMultilevel"/>
    <w:tmpl w:val="9C3C4316"/>
    <w:lvl w:ilvl="0" w:tplc="CAFCA8E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8518D"/>
    <w:multiLevelType w:val="hybridMultilevel"/>
    <w:tmpl w:val="2AF6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66CDC"/>
    <w:multiLevelType w:val="multilevel"/>
    <w:tmpl w:val="3DB844FA"/>
    <w:numStyleLink w:val="HeadingMultilevelList"/>
  </w:abstractNum>
  <w:abstractNum w:abstractNumId="17" w15:restartNumberingAfterBreak="0">
    <w:nsid w:val="76296300"/>
    <w:multiLevelType w:val="hybridMultilevel"/>
    <w:tmpl w:val="A5C02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E6963"/>
    <w:multiLevelType w:val="multilevel"/>
    <w:tmpl w:val="3DB844FA"/>
    <w:styleLink w:val="HeadingMultilevelList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18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6"/>
  </w:num>
  <w:num w:numId="8">
    <w:abstractNumId w:val="9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15"/>
  </w:num>
  <w:num w:numId="16">
    <w:abstractNumId w:val="0"/>
  </w:num>
  <w:num w:numId="17">
    <w:abstractNumId w:val="11"/>
  </w:num>
  <w:num w:numId="18">
    <w:abstractNumId w:val="13"/>
  </w:num>
  <w:num w:numId="19">
    <w:abstractNumId w:val="10"/>
  </w:num>
  <w:num w:numId="20">
    <w:abstractNumId w:val="4"/>
  </w:num>
  <w:num w:numId="21">
    <w:abstractNumId w:val="17"/>
  </w:num>
  <w:num w:numId="22">
    <w:abstractNumId w:val="3"/>
  </w:num>
  <w:num w:numId="23">
    <w:abstractNumId w:val="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F5"/>
    <w:rsid w:val="00005FEB"/>
    <w:rsid w:val="00016B63"/>
    <w:rsid w:val="00043495"/>
    <w:rsid w:val="0004540A"/>
    <w:rsid w:val="0004546D"/>
    <w:rsid w:val="00054FE9"/>
    <w:rsid w:val="00060EE8"/>
    <w:rsid w:val="00071FA6"/>
    <w:rsid w:val="00094B11"/>
    <w:rsid w:val="000A6F4B"/>
    <w:rsid w:val="000F661B"/>
    <w:rsid w:val="001174E8"/>
    <w:rsid w:val="00134B6F"/>
    <w:rsid w:val="00143509"/>
    <w:rsid w:val="00187561"/>
    <w:rsid w:val="001D7224"/>
    <w:rsid w:val="00220091"/>
    <w:rsid w:val="002667F5"/>
    <w:rsid w:val="00276F11"/>
    <w:rsid w:val="002C38A2"/>
    <w:rsid w:val="0032398D"/>
    <w:rsid w:val="003424FE"/>
    <w:rsid w:val="003C0A34"/>
    <w:rsid w:val="0040720F"/>
    <w:rsid w:val="00453F21"/>
    <w:rsid w:val="004577BA"/>
    <w:rsid w:val="00483029"/>
    <w:rsid w:val="004D6490"/>
    <w:rsid w:val="005431D0"/>
    <w:rsid w:val="005710C2"/>
    <w:rsid w:val="005D1688"/>
    <w:rsid w:val="005E31A9"/>
    <w:rsid w:val="005E6D30"/>
    <w:rsid w:val="005F4453"/>
    <w:rsid w:val="00611B64"/>
    <w:rsid w:val="00642554"/>
    <w:rsid w:val="00675648"/>
    <w:rsid w:val="006C2E2A"/>
    <w:rsid w:val="006D589C"/>
    <w:rsid w:val="006D5E15"/>
    <w:rsid w:val="00757809"/>
    <w:rsid w:val="00757A78"/>
    <w:rsid w:val="00764633"/>
    <w:rsid w:val="007A6A7C"/>
    <w:rsid w:val="007A72DB"/>
    <w:rsid w:val="007C3306"/>
    <w:rsid w:val="007F4C05"/>
    <w:rsid w:val="0084091A"/>
    <w:rsid w:val="00875144"/>
    <w:rsid w:val="0088244E"/>
    <w:rsid w:val="008A1265"/>
    <w:rsid w:val="008F3210"/>
    <w:rsid w:val="00904BFD"/>
    <w:rsid w:val="00932462"/>
    <w:rsid w:val="0094502F"/>
    <w:rsid w:val="009764BC"/>
    <w:rsid w:val="00992024"/>
    <w:rsid w:val="009A4B69"/>
    <w:rsid w:val="009A5EB3"/>
    <w:rsid w:val="009D1E55"/>
    <w:rsid w:val="009F6C19"/>
    <w:rsid w:val="00A16E5F"/>
    <w:rsid w:val="00A2584C"/>
    <w:rsid w:val="00A50A99"/>
    <w:rsid w:val="00A642DD"/>
    <w:rsid w:val="00AB5C83"/>
    <w:rsid w:val="00AE6588"/>
    <w:rsid w:val="00B124C1"/>
    <w:rsid w:val="00B23253"/>
    <w:rsid w:val="00B801B8"/>
    <w:rsid w:val="00B8092B"/>
    <w:rsid w:val="00B90679"/>
    <w:rsid w:val="00C012BF"/>
    <w:rsid w:val="00C1385A"/>
    <w:rsid w:val="00C31320"/>
    <w:rsid w:val="00C35FF5"/>
    <w:rsid w:val="00C5077F"/>
    <w:rsid w:val="00CB2857"/>
    <w:rsid w:val="00CC7CF0"/>
    <w:rsid w:val="00CF5BA5"/>
    <w:rsid w:val="00D92BDC"/>
    <w:rsid w:val="00DC6925"/>
    <w:rsid w:val="00DE2684"/>
    <w:rsid w:val="00E45BC4"/>
    <w:rsid w:val="00E71525"/>
    <w:rsid w:val="00EC5A85"/>
    <w:rsid w:val="00ED1A96"/>
    <w:rsid w:val="00EE57E9"/>
    <w:rsid w:val="00EF3DBF"/>
    <w:rsid w:val="00F05DEB"/>
    <w:rsid w:val="00F3114E"/>
    <w:rsid w:val="00F46B69"/>
    <w:rsid w:val="00F5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1F5873-E4A6-4935-B7E1-E8B5C008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53"/>
    <w:pPr>
      <w:spacing w:after="24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A78"/>
    <w:pPr>
      <w:keepNext/>
      <w:keepLines/>
      <w:numPr>
        <w:numId w:val="13"/>
      </w:numPr>
      <w:spacing w:before="240"/>
      <w:outlineLvl w:val="0"/>
    </w:pPr>
    <w:rPr>
      <w:rFonts w:asciiTheme="majorHAnsi" w:eastAsiaTheme="majorEastAsia" w:hAnsiTheme="majorHAnsi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A78"/>
    <w:pPr>
      <w:keepNext/>
      <w:keepLines/>
      <w:numPr>
        <w:ilvl w:val="1"/>
        <w:numId w:val="13"/>
      </w:numPr>
      <w:spacing w:before="240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210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A7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F4B"/>
    <w:pPr>
      <w:spacing w:before="240" w:after="0" w:line="240" w:lineRule="auto"/>
      <w:contextualSpacing/>
      <w:jc w:val="center"/>
    </w:pPr>
    <w:rPr>
      <w:rFonts w:ascii="Source Sans Pro Light" w:eastAsiaTheme="majorEastAsia" w:hAnsi="Source Sans Pro Light" w:cstheme="majorBidi"/>
      <w:caps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F4B"/>
    <w:rPr>
      <w:rFonts w:ascii="Source Sans Pro Light" w:eastAsiaTheme="majorEastAsia" w:hAnsi="Source Sans Pro Light" w:cstheme="majorBidi"/>
      <w:caps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7A78"/>
    <w:rPr>
      <w:rFonts w:asciiTheme="majorHAnsi" w:eastAsiaTheme="majorEastAsia" w:hAnsiTheme="majorHAnsi" w:cstheme="majorBidi"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A78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667F5"/>
    <w:rPr>
      <w:color w:val="808080"/>
    </w:rPr>
  </w:style>
  <w:style w:type="paragraph" w:styleId="ListParagraph">
    <w:name w:val="List Paragraph"/>
    <w:basedOn w:val="Normal"/>
    <w:uiPriority w:val="34"/>
    <w:qFormat/>
    <w:rsid w:val="00757A78"/>
    <w:pPr>
      <w:ind w:left="720"/>
      <w:contextualSpacing/>
    </w:pPr>
  </w:style>
  <w:style w:type="numbering" w:customStyle="1" w:styleId="HeadingMultilevelList">
    <w:name w:val="Heading Multilevel List"/>
    <w:uiPriority w:val="99"/>
    <w:rsid w:val="00C31320"/>
    <w:pPr>
      <w:numPr>
        <w:numId w:val="2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0A6F4B"/>
    <w:pPr>
      <w:numPr>
        <w:ilvl w:val="1"/>
      </w:numPr>
      <w:spacing w:before="120" w:after="360" w:line="240" w:lineRule="auto"/>
      <w:jc w:val="center"/>
    </w:pPr>
    <w:rPr>
      <w:rFonts w:asciiTheme="majorHAnsi" w:eastAsiaTheme="minorEastAsia" w:hAnsiTheme="majorHAnsi"/>
      <w:caps/>
      <w:spacing w:val="15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321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A7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6F4B"/>
    <w:rPr>
      <w:rFonts w:asciiTheme="majorHAnsi" w:eastAsiaTheme="minorEastAsia" w:hAnsiTheme="majorHAnsi"/>
      <w:caps/>
      <w:spacing w:val="15"/>
      <w:sz w:val="20"/>
    </w:rPr>
  </w:style>
  <w:style w:type="paragraph" w:styleId="Header">
    <w:name w:val="header"/>
    <w:basedOn w:val="Normal"/>
    <w:link w:val="HeaderChar"/>
    <w:uiPriority w:val="99"/>
    <w:unhideWhenUsed/>
    <w:rsid w:val="00675648"/>
    <w:pPr>
      <w:tabs>
        <w:tab w:val="center" w:pos="4680"/>
        <w:tab w:val="right" w:pos="9360"/>
      </w:tabs>
      <w:spacing w:before="360" w:line="240" w:lineRule="auto"/>
    </w:pPr>
    <w:rPr>
      <w:rFonts w:ascii="Source Sans Pro" w:hAnsi="Source Sans Pro"/>
      <w:caps/>
    </w:rPr>
  </w:style>
  <w:style w:type="character" w:customStyle="1" w:styleId="HeaderChar">
    <w:name w:val="Header Char"/>
    <w:basedOn w:val="DefaultParagraphFont"/>
    <w:link w:val="Header"/>
    <w:uiPriority w:val="99"/>
    <w:rsid w:val="00675648"/>
    <w:rPr>
      <w:rFonts w:ascii="Source Sans Pro" w:hAnsi="Source Sans Pro"/>
      <w:caps/>
      <w:sz w:val="24"/>
    </w:rPr>
  </w:style>
  <w:style w:type="paragraph" w:styleId="Footer">
    <w:name w:val="footer"/>
    <w:basedOn w:val="Normal"/>
    <w:link w:val="FooterChar"/>
    <w:uiPriority w:val="99"/>
    <w:unhideWhenUsed/>
    <w:rsid w:val="00F50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9AA"/>
    <w:rPr>
      <w:sz w:val="24"/>
    </w:rPr>
  </w:style>
  <w:style w:type="paragraph" w:customStyle="1" w:styleId="Code">
    <w:name w:val="Code"/>
    <w:basedOn w:val="Normal"/>
    <w:link w:val="CodeChar"/>
    <w:qFormat/>
    <w:rsid w:val="00611B64"/>
    <w:pPr>
      <w:ind w:left="454" w:right="454"/>
      <w:contextualSpacing/>
    </w:pPr>
    <w:rPr>
      <w:rFonts w:ascii="Source Code Pro" w:hAnsi="Source Code Pro"/>
      <w:sz w:val="21"/>
    </w:rPr>
  </w:style>
  <w:style w:type="paragraph" w:customStyle="1" w:styleId="Figure">
    <w:name w:val="Figure"/>
    <w:basedOn w:val="Normal"/>
    <w:qFormat/>
    <w:rsid w:val="00F46B69"/>
    <w:pPr>
      <w:jc w:val="center"/>
    </w:pPr>
  </w:style>
  <w:style w:type="character" w:customStyle="1" w:styleId="CodeChar">
    <w:name w:val="Code Char"/>
    <w:basedOn w:val="DefaultParagraphFont"/>
    <w:link w:val="Code"/>
    <w:rsid w:val="00611B64"/>
    <w:rPr>
      <w:rFonts w:ascii="Source Code Pro" w:hAnsi="Source Code Pro"/>
      <w:sz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3253"/>
    <w:pPr>
      <w:spacing w:after="200" w:line="240" w:lineRule="auto"/>
      <w:jc w:val="center"/>
    </w:pPr>
    <w:rPr>
      <w:rFonts w:ascii="Minion Pro Capt" w:hAnsi="Minion Pro Capt"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ESRC%20Artic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A41259252A4A6A8FEB7D89F8F46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A7C98-8D7C-4787-8514-AF47D7D3C188}"/>
      </w:docPartPr>
      <w:docPartBody>
        <w:p w:rsidR="00995C46" w:rsidRDefault="005B4843">
          <w:pPr>
            <w:pStyle w:val="31A41259252A4A6A8FEB7D89F8F4683E"/>
          </w:pPr>
          <w:r w:rsidRPr="0034065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ource Sans Pro Light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ource Code Pro">
    <w:altName w:val="Consolas"/>
    <w:panose1 w:val="00000000000000000000"/>
    <w:charset w:val="00"/>
    <w:family w:val="modern"/>
    <w:notTrueType/>
    <w:pitch w:val="fixed"/>
    <w:sig w:usb0="00000001" w:usb1="00001801" w:usb2="00000000" w:usb3="00000000" w:csb0="00000193" w:csb1="00000000"/>
  </w:font>
  <w:font w:name="Minion Pro Capt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43"/>
    <w:rsid w:val="0016246F"/>
    <w:rsid w:val="002E28C4"/>
    <w:rsid w:val="005B4843"/>
    <w:rsid w:val="00995C46"/>
    <w:rsid w:val="00A870F2"/>
    <w:rsid w:val="00BD21FC"/>
    <w:rsid w:val="00BF4986"/>
    <w:rsid w:val="00F0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A41259252A4A6A8FEB7D89F8F4683E">
    <w:name w:val="31A41259252A4A6A8FEB7D89F8F468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IT">
      <a:majorFont>
        <a:latin typeface="Source Sans Pro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71676-6FAE-45C5-AC41-9D7B5AE90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ESRC Article</Template>
  <TotalTime>77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tuần 4</vt:lpstr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tuần 5</dc:title>
  <dc:subject/>
  <dc:creator>Hoa Viet Do</dc:creator>
  <cp:keywords/>
  <dc:description/>
  <cp:lastModifiedBy>THEM NGUYEN XUAN</cp:lastModifiedBy>
  <cp:revision>9</cp:revision>
  <dcterms:created xsi:type="dcterms:W3CDTF">2016-02-15T04:47:00Z</dcterms:created>
  <dcterms:modified xsi:type="dcterms:W3CDTF">2016-02-22T14:54:00Z</dcterms:modified>
</cp:coreProperties>
</file>