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1161894779"/>
        <w:placeholder>
          <w:docPart w:val="DBE70C9F612C4F9C89E166F59E6E22FF"/>
        </w:placeholder>
        <w:dataBinding w:prefixMappings="xmlns:ns0='http://purl.org/dc/elements/1.1/' xmlns:ns1='http://schemas.openxmlformats.org/package/2006/metadata/core-properties' " w:xpath="/ns1:coreProperties[1]/ns0:title[1]" w:storeItemID="{6C3C8BC8-F283-45AE-878A-BAB7291924A1}"/>
        <w:text/>
      </w:sdtPr>
      <w:sdtEndPr/>
      <w:sdtContent>
        <w:p w:rsidR="006D5E15" w:rsidRDefault="00A66C46" w:rsidP="00F509AA">
          <w:pPr>
            <w:pStyle w:val="Title"/>
          </w:pPr>
          <w:r>
            <w:t>Bài tập tuầ</w:t>
          </w:r>
          <w:r w:rsidR="00A51E2C">
            <w:t>n 4</w:t>
          </w:r>
        </w:p>
      </w:sdtContent>
    </w:sdt>
    <w:p w:rsidR="009F2375" w:rsidRDefault="00816CBA" w:rsidP="009F2375">
      <w:pPr>
        <w:pStyle w:val="Subtitle"/>
      </w:pPr>
      <w:r>
        <w:t>Bài tập lớn kỹ thuật vi xử</w:t>
      </w:r>
      <w:r w:rsidR="006B2357">
        <w:t xml:space="preserve"> lý k58</w:t>
      </w:r>
    </w:p>
    <w:p w:rsidR="009F2375" w:rsidRDefault="00A51E2C" w:rsidP="00A51E2C">
      <w:pPr>
        <w:pStyle w:val="Heading1"/>
      </w:pPr>
      <w:r>
        <w:t>M</w:t>
      </w:r>
      <w:r w:rsidRPr="00A51E2C">
        <w:t>ạch</w:t>
      </w:r>
      <w:r>
        <w:t xml:space="preserve"> </w:t>
      </w:r>
      <w:r w:rsidR="009F2375">
        <w:t>Nháy LED: làm cá nhân</w:t>
      </w:r>
    </w:p>
    <w:p w:rsidR="00017DAC" w:rsidRDefault="009F2375" w:rsidP="00017DAC">
      <w:pPr>
        <w:pStyle w:val="Heading2"/>
      </w:pPr>
      <w:r>
        <w:t>Mụ</w:t>
      </w:r>
      <w:r w:rsidR="00017DAC">
        <w:t>c đích</w:t>
      </w:r>
    </w:p>
    <w:p w:rsidR="00A51E2C" w:rsidRDefault="00A13710" w:rsidP="00A51E2C">
      <w:pPr>
        <w:pStyle w:val="Heading2"/>
        <w:numPr>
          <w:ilvl w:val="0"/>
          <w:numId w:val="0"/>
        </w:numPr>
        <w:rPr>
          <w:rFonts w:asciiTheme="minorHAnsi" w:eastAsiaTheme="minorHAnsi" w:hAnsiTheme="minorHAnsi" w:cstheme="minorBidi"/>
          <w:caps w:val="0"/>
          <w:sz w:val="24"/>
          <w:szCs w:val="22"/>
        </w:rPr>
      </w:pPr>
      <w:bookmarkStart w:id="0" w:name="OLE_LINK1"/>
      <w:bookmarkStart w:id="1" w:name="OLE_LINK2"/>
      <w:bookmarkStart w:id="2" w:name="OLE_LINK5"/>
      <w:r>
        <w:rPr>
          <w:rFonts w:asciiTheme="minorHAnsi" w:eastAsiaTheme="minorHAnsi" w:hAnsiTheme="minorHAnsi" w:cstheme="minorBidi"/>
          <w:caps w:val="0"/>
          <w:sz w:val="24"/>
          <w:szCs w:val="22"/>
        </w:rPr>
        <w:t>Tu</w:t>
      </w:r>
      <w:r w:rsidRPr="00A13710">
        <w:rPr>
          <w:rFonts w:asciiTheme="minorHAnsi" w:eastAsiaTheme="minorHAnsi" w:hAnsiTheme="minorHAnsi" w:cstheme="minorBidi"/>
          <w:caps w:val="0"/>
          <w:sz w:val="24"/>
          <w:szCs w:val="22"/>
        </w:rPr>
        <w:t>ần</w:t>
      </w:r>
      <w:r>
        <w:rPr>
          <w:rFonts w:asciiTheme="minorHAnsi" w:eastAsiaTheme="minorHAnsi" w:hAnsiTheme="minorHAnsi" w:cstheme="minorBidi"/>
          <w:caps w:val="0"/>
          <w:sz w:val="24"/>
          <w:szCs w:val="22"/>
        </w:rPr>
        <w:t xml:space="preserve"> trư</w:t>
      </w:r>
      <w:r w:rsidRPr="00A13710">
        <w:rPr>
          <w:rFonts w:asciiTheme="minorHAnsi" w:eastAsiaTheme="minorHAnsi" w:hAnsiTheme="minorHAnsi" w:cstheme="minorBidi"/>
          <w:caps w:val="0"/>
          <w:sz w:val="24"/>
          <w:szCs w:val="22"/>
        </w:rPr>
        <w:t>ớc</w:t>
      </w:r>
      <w:r>
        <w:rPr>
          <w:rFonts w:asciiTheme="minorHAnsi" w:eastAsiaTheme="minorHAnsi" w:hAnsiTheme="minorHAnsi" w:cstheme="minorBidi"/>
          <w:caps w:val="0"/>
          <w:sz w:val="24"/>
          <w:szCs w:val="22"/>
        </w:rPr>
        <w:t xml:space="preserve"> ch</w:t>
      </w:r>
      <w:r w:rsidRPr="00A13710">
        <w:rPr>
          <w:rFonts w:asciiTheme="minorHAnsi" w:eastAsiaTheme="minorHAnsi" w:hAnsiTheme="minorHAnsi" w:cstheme="minorBidi"/>
          <w:caps w:val="0"/>
          <w:sz w:val="24"/>
          <w:szCs w:val="22"/>
        </w:rPr>
        <w:t>úng</w:t>
      </w:r>
      <w:r>
        <w:rPr>
          <w:rFonts w:asciiTheme="minorHAnsi" w:eastAsiaTheme="minorHAnsi" w:hAnsiTheme="minorHAnsi" w:cstheme="minorBidi"/>
          <w:caps w:val="0"/>
          <w:sz w:val="24"/>
          <w:szCs w:val="22"/>
        </w:rPr>
        <w:t xml:space="preserve"> ta </w:t>
      </w:r>
      <w:r w:rsidRPr="00A13710">
        <w:rPr>
          <w:rFonts w:asciiTheme="minorHAnsi" w:eastAsiaTheme="minorHAnsi" w:hAnsiTheme="minorHAnsi" w:cstheme="minorBidi"/>
          <w:caps w:val="0"/>
          <w:sz w:val="24"/>
          <w:szCs w:val="22"/>
        </w:rPr>
        <w:t>đã</w:t>
      </w:r>
      <w:r>
        <w:rPr>
          <w:rFonts w:asciiTheme="minorHAnsi" w:eastAsiaTheme="minorHAnsi" w:hAnsiTheme="minorHAnsi" w:cstheme="minorBidi"/>
          <w:caps w:val="0"/>
          <w:sz w:val="24"/>
          <w:szCs w:val="22"/>
        </w:rPr>
        <w:t xml:space="preserve"> đư</w:t>
      </w:r>
      <w:r w:rsidRPr="00A13710">
        <w:rPr>
          <w:rFonts w:asciiTheme="minorHAnsi" w:eastAsiaTheme="minorHAnsi" w:hAnsiTheme="minorHAnsi" w:cstheme="minorBidi"/>
          <w:caps w:val="0"/>
          <w:sz w:val="24"/>
          <w:szCs w:val="22"/>
        </w:rPr>
        <w:t>ợ</w:t>
      </w:r>
      <w:r>
        <w:rPr>
          <w:rFonts w:asciiTheme="minorHAnsi" w:eastAsiaTheme="minorHAnsi" w:hAnsiTheme="minorHAnsi" w:cstheme="minorBidi"/>
          <w:caps w:val="0"/>
          <w:sz w:val="24"/>
          <w:szCs w:val="22"/>
        </w:rPr>
        <w:t>c l</w:t>
      </w:r>
      <w:r w:rsidRPr="00A13710">
        <w:rPr>
          <w:rFonts w:asciiTheme="minorHAnsi" w:eastAsiaTheme="minorHAnsi" w:hAnsiTheme="minorHAnsi" w:cstheme="minorBidi"/>
          <w:caps w:val="0"/>
          <w:sz w:val="24"/>
          <w:szCs w:val="22"/>
        </w:rPr>
        <w:t>àm</w:t>
      </w:r>
      <w:r>
        <w:rPr>
          <w:rFonts w:asciiTheme="minorHAnsi" w:eastAsiaTheme="minorHAnsi" w:hAnsiTheme="minorHAnsi" w:cstheme="minorBidi"/>
          <w:caps w:val="0"/>
          <w:sz w:val="24"/>
          <w:szCs w:val="22"/>
        </w:rPr>
        <w:t xml:space="preserve"> quen giao ti</w:t>
      </w:r>
      <w:r w:rsidRPr="00A13710">
        <w:rPr>
          <w:rFonts w:asciiTheme="minorHAnsi" w:eastAsiaTheme="minorHAnsi" w:hAnsiTheme="minorHAnsi" w:cstheme="minorBidi"/>
          <w:caps w:val="0"/>
          <w:sz w:val="24"/>
          <w:szCs w:val="22"/>
        </w:rPr>
        <w:t>ếp</w:t>
      </w:r>
      <w:r>
        <w:rPr>
          <w:rFonts w:asciiTheme="minorHAnsi" w:eastAsiaTheme="minorHAnsi" w:hAnsiTheme="minorHAnsi" w:cstheme="minorBidi"/>
          <w:caps w:val="0"/>
          <w:sz w:val="24"/>
          <w:szCs w:val="22"/>
        </w:rPr>
        <w:t xml:space="preserve"> c</w:t>
      </w:r>
      <w:r w:rsidRPr="00A13710">
        <w:rPr>
          <w:rFonts w:asciiTheme="minorHAnsi" w:eastAsiaTheme="minorHAnsi" w:hAnsiTheme="minorHAnsi" w:cstheme="minorBidi"/>
          <w:caps w:val="0"/>
          <w:sz w:val="24"/>
          <w:szCs w:val="22"/>
        </w:rPr>
        <w:t>ơ</w:t>
      </w:r>
      <w:r>
        <w:rPr>
          <w:rFonts w:asciiTheme="minorHAnsi" w:eastAsiaTheme="minorHAnsi" w:hAnsiTheme="minorHAnsi" w:cstheme="minorBidi"/>
          <w:caps w:val="0"/>
          <w:sz w:val="24"/>
          <w:szCs w:val="22"/>
        </w:rPr>
        <w:t xml:space="preserve"> b</w:t>
      </w:r>
      <w:r w:rsidRPr="00A13710">
        <w:rPr>
          <w:rFonts w:asciiTheme="minorHAnsi" w:eastAsiaTheme="minorHAnsi" w:hAnsiTheme="minorHAnsi" w:cstheme="minorBidi"/>
          <w:caps w:val="0"/>
          <w:sz w:val="24"/>
          <w:szCs w:val="22"/>
        </w:rPr>
        <w:t>ản</w:t>
      </w:r>
      <w:r>
        <w:rPr>
          <w:rFonts w:asciiTheme="minorHAnsi" w:eastAsiaTheme="minorHAnsi" w:hAnsiTheme="minorHAnsi" w:cstheme="minorBidi"/>
          <w:caps w:val="0"/>
          <w:sz w:val="24"/>
          <w:szCs w:val="22"/>
        </w:rPr>
        <w:t xml:space="preserve"> GPIO v</w:t>
      </w:r>
      <w:r w:rsidRPr="00A13710">
        <w:rPr>
          <w:rFonts w:asciiTheme="minorHAnsi" w:eastAsiaTheme="minorHAnsi" w:hAnsiTheme="minorHAnsi" w:cstheme="minorBidi"/>
          <w:caps w:val="0"/>
          <w:sz w:val="24"/>
          <w:szCs w:val="22"/>
        </w:rPr>
        <w:t>ới</w:t>
      </w:r>
      <w:r>
        <w:rPr>
          <w:rFonts w:asciiTheme="minorHAnsi" w:eastAsiaTheme="minorHAnsi" w:hAnsiTheme="minorHAnsi" w:cstheme="minorBidi"/>
          <w:caps w:val="0"/>
          <w:sz w:val="24"/>
          <w:szCs w:val="22"/>
        </w:rPr>
        <w:t xml:space="preserve"> PIC. Tu</w:t>
      </w:r>
      <w:r w:rsidRPr="00A13710">
        <w:rPr>
          <w:rFonts w:asciiTheme="minorHAnsi" w:eastAsiaTheme="minorHAnsi" w:hAnsiTheme="minorHAnsi" w:cstheme="minorBidi"/>
          <w:caps w:val="0"/>
          <w:sz w:val="24"/>
          <w:szCs w:val="22"/>
        </w:rPr>
        <w:t>ần</w:t>
      </w:r>
      <w:r>
        <w:rPr>
          <w:rFonts w:asciiTheme="minorHAnsi" w:eastAsiaTheme="minorHAnsi" w:hAnsiTheme="minorHAnsi" w:cstheme="minorBidi"/>
          <w:caps w:val="0"/>
          <w:sz w:val="24"/>
          <w:szCs w:val="22"/>
        </w:rPr>
        <w:t xml:space="preserve"> n</w:t>
      </w:r>
      <w:r w:rsidRPr="00A13710">
        <w:rPr>
          <w:rFonts w:asciiTheme="minorHAnsi" w:eastAsiaTheme="minorHAnsi" w:hAnsiTheme="minorHAnsi" w:cstheme="minorBidi"/>
          <w:caps w:val="0"/>
          <w:sz w:val="24"/>
          <w:szCs w:val="22"/>
        </w:rPr>
        <w:t>ày</w:t>
      </w:r>
      <w:r>
        <w:rPr>
          <w:rFonts w:asciiTheme="minorHAnsi" w:eastAsiaTheme="minorHAnsi" w:hAnsiTheme="minorHAnsi" w:cstheme="minorBidi"/>
          <w:caps w:val="0"/>
          <w:sz w:val="24"/>
          <w:szCs w:val="22"/>
        </w:rPr>
        <w:t xml:space="preserve"> nh</w:t>
      </w:r>
      <w:r w:rsidRPr="00A13710">
        <w:rPr>
          <w:rFonts w:asciiTheme="minorHAnsi" w:eastAsiaTheme="minorHAnsi" w:hAnsiTheme="minorHAnsi" w:cstheme="minorBidi"/>
          <w:caps w:val="0"/>
          <w:sz w:val="24"/>
          <w:szCs w:val="22"/>
        </w:rPr>
        <w:t>ằm</w:t>
      </w:r>
      <w:r>
        <w:rPr>
          <w:rFonts w:asciiTheme="minorHAnsi" w:eastAsiaTheme="minorHAnsi" w:hAnsiTheme="minorHAnsi" w:cstheme="minorBidi"/>
          <w:caps w:val="0"/>
          <w:sz w:val="24"/>
          <w:szCs w:val="22"/>
        </w:rPr>
        <w:t xml:space="preserve"> n</w:t>
      </w:r>
      <w:r w:rsidR="00A51E2C" w:rsidRPr="00A51E2C">
        <w:rPr>
          <w:rFonts w:asciiTheme="minorHAnsi" w:eastAsiaTheme="minorHAnsi" w:hAnsiTheme="minorHAnsi" w:cstheme="minorBidi"/>
          <w:caps w:val="0"/>
          <w:sz w:val="24"/>
          <w:szCs w:val="22"/>
        </w:rPr>
        <w:t>âng cấp mạch nháy LED đã thực hiện ở tuần trước sử</w:t>
      </w:r>
      <w:r w:rsidR="00A51E2C">
        <w:rPr>
          <w:rFonts w:asciiTheme="minorHAnsi" w:eastAsiaTheme="minorHAnsi" w:hAnsiTheme="minorHAnsi" w:cstheme="minorBidi"/>
          <w:caps w:val="0"/>
          <w:sz w:val="24"/>
          <w:szCs w:val="22"/>
        </w:rPr>
        <w:t xml:space="preserve"> </w:t>
      </w:r>
      <w:r w:rsidR="00A51E2C" w:rsidRPr="00A51E2C">
        <w:rPr>
          <w:rFonts w:asciiTheme="minorHAnsi" w:eastAsiaTheme="minorHAnsi" w:hAnsiTheme="minorHAnsi" w:cstheme="minorBidi"/>
          <w:caps w:val="0"/>
          <w:sz w:val="24"/>
          <w:szCs w:val="22"/>
        </w:rPr>
        <w:t>dụng chức năng ngắt ngoài và định thời bằng timer của PIC, nhờ đó phím bấm hoạt động tốt hơn và các hàm trễ</w:t>
      </w:r>
      <w:r w:rsidR="00A51E2C">
        <w:rPr>
          <w:rFonts w:asciiTheme="minorHAnsi" w:eastAsiaTheme="minorHAnsi" w:hAnsiTheme="minorHAnsi" w:cstheme="minorBidi"/>
          <w:caps w:val="0"/>
          <w:sz w:val="24"/>
          <w:szCs w:val="22"/>
        </w:rPr>
        <w:t xml:space="preserve"> cũng như vòng </w:t>
      </w:r>
      <w:r w:rsidR="00A51E2C" w:rsidRPr="00A51E2C">
        <w:rPr>
          <w:rFonts w:asciiTheme="minorHAnsi" w:eastAsiaTheme="minorHAnsi" w:hAnsiTheme="minorHAnsi" w:cstheme="minorBidi"/>
          <w:caps w:val="0"/>
          <w:sz w:val="24"/>
          <w:szCs w:val="22"/>
        </w:rPr>
        <w:t>lặp không cần được sử dụ</w:t>
      </w:r>
      <w:r w:rsidR="00A51E2C">
        <w:rPr>
          <w:rFonts w:asciiTheme="minorHAnsi" w:eastAsiaTheme="minorHAnsi" w:hAnsiTheme="minorHAnsi" w:cstheme="minorBidi"/>
          <w:caps w:val="0"/>
          <w:sz w:val="24"/>
          <w:szCs w:val="22"/>
        </w:rPr>
        <w:t>ng trong chương trình.</w:t>
      </w:r>
    </w:p>
    <w:p w:rsidR="00017DAC" w:rsidRPr="00A51E2C" w:rsidRDefault="00017DAC" w:rsidP="00A51E2C">
      <w:pPr>
        <w:pStyle w:val="Heading2"/>
        <w:rPr>
          <w:rFonts w:asciiTheme="minorHAnsi" w:eastAsiaTheme="minorHAnsi" w:hAnsiTheme="minorHAnsi" w:cstheme="minorBidi"/>
          <w:caps w:val="0"/>
          <w:sz w:val="24"/>
          <w:szCs w:val="22"/>
        </w:rPr>
      </w:pPr>
      <w:r>
        <w:t>yêu</w:t>
      </w:r>
      <w:r w:rsidRPr="00017DAC">
        <w:rPr>
          <w:rStyle w:val="Heading2Char"/>
        </w:rPr>
        <w:t xml:space="preserve"> </w:t>
      </w:r>
      <w:r>
        <w:t>cầu chức năng</w:t>
      </w:r>
    </w:p>
    <w:p w:rsidR="00017DAC" w:rsidRDefault="00017DAC" w:rsidP="00017DAC">
      <w:pPr>
        <w:pStyle w:val="ListParagraph"/>
        <w:numPr>
          <w:ilvl w:val="0"/>
          <w:numId w:val="19"/>
        </w:numPr>
      </w:pPr>
      <w:r>
        <w:t>Chức năng nháy LED</w:t>
      </w:r>
    </w:p>
    <w:p w:rsidR="00017DAC" w:rsidRDefault="00017DAC" w:rsidP="00017DAC">
      <w:pPr>
        <w:pStyle w:val="ListParagraph"/>
        <w:numPr>
          <w:ilvl w:val="1"/>
          <w:numId w:val="19"/>
        </w:numPr>
      </w:pPr>
      <w:r>
        <w:t>Có 4 LED vàng được xếp thành hàng ngang, 1 nút bấm để khởi động/tạm dừng hoạt động của mạch.</w:t>
      </w:r>
    </w:p>
    <w:p w:rsidR="00017DAC" w:rsidRDefault="00017DAC" w:rsidP="00017DAC">
      <w:pPr>
        <w:pStyle w:val="ListParagraph"/>
        <w:numPr>
          <w:ilvl w:val="1"/>
          <w:numId w:val="19"/>
        </w:numPr>
      </w:pPr>
      <w:r>
        <w:t>Ban đầu các LED tắt.</w:t>
      </w:r>
    </w:p>
    <w:p w:rsidR="00017DAC" w:rsidRDefault="00017DAC" w:rsidP="00017DAC">
      <w:pPr>
        <w:pStyle w:val="ListParagraph"/>
        <w:numPr>
          <w:ilvl w:val="1"/>
          <w:numId w:val="19"/>
        </w:numPr>
      </w:pPr>
      <w:r>
        <w:t>Khi nút được bấm, lần lượt mỗi 1 giây LED hiện tại sẽ tắt đồng thời LED bên phải sẽ bật. Khi sáng đến đèn LED cuối cùng, điểm sáng sẽ di chuyển theo chiều ngược lại và cứ di chuyển qua lại giữa 4 đèn LED.</w:t>
      </w:r>
    </w:p>
    <w:p w:rsidR="00017DAC" w:rsidRDefault="00017DAC" w:rsidP="00017DAC">
      <w:pPr>
        <w:pStyle w:val="ListParagraph"/>
        <w:numPr>
          <w:ilvl w:val="1"/>
          <w:numId w:val="19"/>
        </w:numPr>
      </w:pPr>
      <w:r>
        <w:t>Khi mạch đang hoạt động, nếu nút được bấm, mạch sẽ tạm dừng, trạng thái của các LED được giữ nguyên.</w:t>
      </w:r>
    </w:p>
    <w:p w:rsidR="00017DAC" w:rsidRDefault="00017DAC" w:rsidP="00017DAC">
      <w:pPr>
        <w:pStyle w:val="ListParagraph"/>
        <w:numPr>
          <w:ilvl w:val="1"/>
          <w:numId w:val="19"/>
        </w:numPr>
      </w:pPr>
      <w:r>
        <w:t>Khi mạch đang tạm dừng, nếu nút được bấm, mạch lại tiếp tục hoạt động.</w:t>
      </w:r>
    </w:p>
    <w:p w:rsidR="00017DAC" w:rsidRDefault="00017DAC" w:rsidP="00017DAC">
      <w:pPr>
        <w:pStyle w:val="Heading2"/>
      </w:pPr>
      <w:r>
        <w:t xml:space="preserve">yêu </w:t>
      </w:r>
      <w:r w:rsidRPr="00017DAC">
        <w:t>cầu</w:t>
      </w:r>
      <w:r>
        <w:t xml:space="preserve"> phi chức năng</w:t>
      </w:r>
    </w:p>
    <w:p w:rsidR="00017DAC" w:rsidRDefault="00017DAC" w:rsidP="00017DAC">
      <w:pPr>
        <w:pStyle w:val="ListParagraph"/>
        <w:numPr>
          <w:ilvl w:val="0"/>
          <w:numId w:val="19"/>
        </w:numPr>
      </w:pPr>
      <w:r>
        <w:t>Mạch thực hiện mô phỏng trên Proteus, sử dụ</w:t>
      </w:r>
      <w:r w:rsidR="00A13710">
        <w:t>ng VĐK PIC16F887/16F877A.</w:t>
      </w:r>
    </w:p>
    <w:p w:rsidR="00017DAC" w:rsidRDefault="00017DAC" w:rsidP="00017DAC">
      <w:pPr>
        <w:pStyle w:val="ListParagraph"/>
        <w:numPr>
          <w:ilvl w:val="0"/>
          <w:numId w:val="19"/>
        </w:numPr>
      </w:pPr>
      <w:r>
        <w:t>Chương trình được viết bằng ngôn ngữ C, được biên dịch bằ</w:t>
      </w:r>
      <w:r w:rsidR="00A51E2C">
        <w:t>ng</w:t>
      </w:r>
      <w:r>
        <w:t xml:space="preserve"> XC8.</w:t>
      </w:r>
    </w:p>
    <w:p w:rsidR="00017DAC" w:rsidRDefault="00017DAC" w:rsidP="00017DAC">
      <w:pPr>
        <w:pStyle w:val="ListParagraph"/>
        <w:numPr>
          <w:ilvl w:val="0"/>
          <w:numId w:val="19"/>
        </w:numPr>
      </w:pPr>
      <w:r>
        <w:t>Vi xử lý hoạt động với tần số 1 MHz.</w:t>
      </w:r>
    </w:p>
    <w:p w:rsidR="00A51E2C" w:rsidRPr="00CD273B" w:rsidRDefault="00A51E2C" w:rsidP="00A51E2C">
      <w:pPr>
        <w:pStyle w:val="ListParagraph"/>
        <w:numPr>
          <w:ilvl w:val="0"/>
          <w:numId w:val="19"/>
        </w:numPr>
        <w:rPr>
          <w:b/>
        </w:rPr>
      </w:pPr>
      <w:r w:rsidRPr="00CD273B">
        <w:rPr>
          <w:b/>
        </w:rPr>
        <w:t>Sử dụng ngắt ngoài để xử lý sự kiện bấm phím</w:t>
      </w:r>
      <w:r w:rsidR="00A13710">
        <w:rPr>
          <w:b/>
        </w:rPr>
        <w:t>.</w:t>
      </w:r>
    </w:p>
    <w:p w:rsidR="00A51E2C" w:rsidRPr="00CD273B" w:rsidRDefault="00A51E2C" w:rsidP="00A51E2C">
      <w:pPr>
        <w:pStyle w:val="ListParagraph"/>
        <w:numPr>
          <w:ilvl w:val="0"/>
          <w:numId w:val="19"/>
        </w:numPr>
        <w:rPr>
          <w:b/>
        </w:rPr>
      </w:pPr>
      <w:r w:rsidRPr="00CD273B">
        <w:rPr>
          <w:b/>
        </w:rPr>
        <w:t>Sử dụng timer để định thời 1s cho thay đổi trạng thái LED</w:t>
      </w:r>
      <w:r w:rsidR="00A13710">
        <w:rPr>
          <w:b/>
        </w:rPr>
        <w:t>.</w:t>
      </w:r>
    </w:p>
    <w:bookmarkEnd w:id="0"/>
    <w:bookmarkEnd w:id="1"/>
    <w:bookmarkEnd w:id="2"/>
    <w:p w:rsidR="00EC69EB" w:rsidRDefault="00EC69EB" w:rsidP="00017DAC">
      <w:pPr>
        <w:pStyle w:val="Heading2"/>
      </w:pPr>
      <w:r>
        <w:t>Các file cần nộp:</w:t>
      </w:r>
    </w:p>
    <w:p w:rsidR="00EC69EB" w:rsidRDefault="00EC69EB" w:rsidP="00CD273B">
      <w:pPr>
        <w:pStyle w:val="ListParagraph"/>
        <w:numPr>
          <w:ilvl w:val="0"/>
          <w:numId w:val="17"/>
        </w:numPr>
      </w:pPr>
      <w:r>
        <w:t xml:space="preserve">File mô phỏng mạch trong Proteus: </w:t>
      </w:r>
      <w:r w:rsidR="00CD273B">
        <w:rPr>
          <w:b/>
        </w:rPr>
        <w:t>week04</w:t>
      </w:r>
      <w:r w:rsidRPr="00732190">
        <w:rPr>
          <w:b/>
        </w:rPr>
        <w:t>.dsn</w:t>
      </w:r>
      <w:r w:rsidR="00CD273B">
        <w:rPr>
          <w:b/>
        </w:rPr>
        <w:t xml:space="preserve"> </w:t>
      </w:r>
      <w:r w:rsidR="00CD273B" w:rsidRPr="00CD273B">
        <w:t>hoặc</w:t>
      </w:r>
      <w:r w:rsidR="00CD273B" w:rsidRPr="00CD273B">
        <w:rPr>
          <w:b/>
        </w:rPr>
        <w:t xml:space="preserve"> weeek04.pdsprj</w:t>
      </w:r>
    </w:p>
    <w:p w:rsidR="00EC69EB" w:rsidRDefault="00EC69EB" w:rsidP="00017DAC">
      <w:pPr>
        <w:pStyle w:val="ListParagraph"/>
        <w:numPr>
          <w:ilvl w:val="0"/>
          <w:numId w:val="17"/>
        </w:numPr>
      </w:pPr>
      <w:r>
        <w:t xml:space="preserve">File mã nguồn code C: </w:t>
      </w:r>
      <w:r w:rsidR="00CD273B">
        <w:rPr>
          <w:b/>
        </w:rPr>
        <w:t>week04</w:t>
      </w:r>
      <w:r w:rsidRPr="00732190">
        <w:rPr>
          <w:b/>
        </w:rPr>
        <w:t>.c</w:t>
      </w:r>
    </w:p>
    <w:p w:rsidR="00EC69EB" w:rsidRDefault="00EC69EB" w:rsidP="00017DAC">
      <w:pPr>
        <w:pStyle w:val="ListParagraph"/>
        <w:numPr>
          <w:ilvl w:val="0"/>
          <w:numId w:val="17"/>
        </w:numPr>
      </w:pPr>
      <w:r>
        <w:t xml:space="preserve">File hex sau khi biên dịch code để nạp cho PIC: </w:t>
      </w:r>
      <w:r w:rsidR="00CD273B">
        <w:rPr>
          <w:b/>
        </w:rPr>
        <w:t>week04</w:t>
      </w:r>
      <w:r w:rsidRPr="00732190">
        <w:rPr>
          <w:b/>
        </w:rPr>
        <w:t>.hex</w:t>
      </w:r>
    </w:p>
    <w:p w:rsidR="00732190" w:rsidRDefault="00CD273B" w:rsidP="00CD273B">
      <w:pPr>
        <w:pStyle w:val="ListParagraph"/>
        <w:numPr>
          <w:ilvl w:val="0"/>
          <w:numId w:val="17"/>
        </w:numPr>
      </w:pPr>
      <w:r w:rsidRPr="00CD273B">
        <w:t xml:space="preserve">Các file trên để vào cùng </w:t>
      </w:r>
      <w:r w:rsidRPr="00CD273B">
        <w:rPr>
          <w:b/>
        </w:rPr>
        <w:t>một thư mục</w:t>
      </w:r>
      <w:r w:rsidRPr="00CD273B">
        <w:t xml:space="preserve"> đặt theo </w:t>
      </w:r>
      <w:r w:rsidRPr="00CD273B">
        <w:rPr>
          <w:b/>
        </w:rPr>
        <w:t>tên thành viên viết liền không dấu</w:t>
      </w:r>
      <w:r>
        <w:t xml:space="preserve">, </w:t>
      </w:r>
      <w:r w:rsidRPr="00CD273B">
        <w:t>viết hoa chữ cái đầu.</w:t>
      </w:r>
    </w:p>
    <w:p w:rsidR="00CD273B" w:rsidRDefault="00CD273B" w:rsidP="00CD273B">
      <w:pPr>
        <w:pStyle w:val="ListParagraph"/>
        <w:numPr>
          <w:ilvl w:val="0"/>
          <w:numId w:val="17"/>
        </w:numPr>
      </w:pPr>
      <w:r w:rsidRPr="00CD273B">
        <w:lastRenderedPageBreak/>
        <w:t>Tất cả</w:t>
      </w:r>
      <w:r>
        <w:t xml:space="preserve"> </w:t>
      </w:r>
      <w:r w:rsidRPr="00CD273B">
        <w:t xml:space="preserve">các thành viên gửi cho </w:t>
      </w:r>
      <w:r w:rsidRPr="00CD273B">
        <w:rPr>
          <w:b/>
        </w:rPr>
        <w:t>nhóm trưởng</w:t>
      </w:r>
      <w:r w:rsidRPr="00CD273B">
        <w:t>, nhóm trưởng tổng hợp bài của nhóm</w:t>
      </w:r>
      <w:r>
        <w:t xml:space="preserve"> </w:t>
      </w:r>
      <w:r w:rsidRPr="00CD273B">
        <w:t xml:space="preserve">mình trong </w:t>
      </w:r>
      <w:r w:rsidRPr="00CD273B">
        <w:rPr>
          <w:b/>
        </w:rPr>
        <w:t>một thư mục</w:t>
      </w:r>
      <w:r>
        <w:t xml:space="preserve"> </w:t>
      </w:r>
      <w:r w:rsidRPr="00CD273B">
        <w:t>đặt tên theo chuẩn chung cho nhóm, sau đó nén lạ</w:t>
      </w:r>
      <w:r>
        <w:t xml:space="preserve">i </w:t>
      </w:r>
      <w:r w:rsidRPr="00CD273B">
        <w:t>một</w:t>
      </w:r>
      <w:r>
        <w:t xml:space="preserve"> </w:t>
      </w:r>
      <w:r w:rsidRPr="00CD273B">
        <w:rPr>
          <w:b/>
        </w:rPr>
        <w:t>file.zip</w:t>
      </w:r>
      <w:r>
        <w:t xml:space="preserve"> </w:t>
      </w:r>
      <w:r w:rsidRPr="00CD273B">
        <w:t>và đặt tên theo chuẩn đã quy định chung cho file nhóm.</w:t>
      </w:r>
    </w:p>
    <w:p w:rsidR="00A41512" w:rsidRDefault="00D962FA" w:rsidP="00D962FA">
      <w:r>
        <w:t>V</w:t>
      </w:r>
      <w:r w:rsidRPr="00D962FA">
        <w:t>í</w:t>
      </w:r>
      <w:r>
        <w:t xml:space="preserve"> d</w:t>
      </w:r>
      <w:r w:rsidRPr="00D962FA">
        <w:t>ụ</w:t>
      </w:r>
      <w:r>
        <w:t xml:space="preserve"> :  </w:t>
      </w:r>
    </w:p>
    <w:p w:rsidR="00D962FA" w:rsidRDefault="00616C34" w:rsidP="00A41512">
      <w:pPr>
        <w:pStyle w:val="ListParagraph"/>
        <w:numPr>
          <w:ilvl w:val="0"/>
          <w:numId w:val="20"/>
        </w:numPr>
      </w:pPr>
      <w:r>
        <w:t>[VXL-K58</w:t>
      </w:r>
      <w:r w:rsidR="00D962FA">
        <w:t>]TC406</w:t>
      </w:r>
      <w:r w:rsidR="00D962FA" w:rsidRPr="00D962FA">
        <w:t>_GroupXX_WeekYY_yymmdd.zip</w:t>
      </w:r>
      <w:r w:rsidR="00D962FA">
        <w:t xml:space="preserve">  s</w:t>
      </w:r>
      <w:r w:rsidR="00D962FA" w:rsidRPr="00D962FA">
        <w:t>ẽ</w:t>
      </w:r>
      <w:r w:rsidR="00D962FA">
        <w:t xml:space="preserve"> ch</w:t>
      </w:r>
      <w:r w:rsidR="00D962FA" w:rsidRPr="00D962FA">
        <w:t>ứa</w:t>
      </w:r>
      <w:r w:rsidR="00D962FA">
        <w:t>:</w:t>
      </w:r>
    </w:p>
    <w:p w:rsidR="00D962FA" w:rsidRDefault="00616C34" w:rsidP="00A41512">
      <w:pPr>
        <w:pStyle w:val="ListParagraph"/>
        <w:numPr>
          <w:ilvl w:val="0"/>
          <w:numId w:val="21"/>
        </w:numPr>
        <w:ind w:left="1276"/>
      </w:pPr>
      <w:r>
        <w:t>[VXL-K58</w:t>
      </w:r>
      <w:r w:rsidR="00D962FA">
        <w:t>]TC406</w:t>
      </w:r>
      <w:r w:rsidR="00D962FA" w:rsidRPr="00D962FA">
        <w:t>_GroupXX_WeekYY_yymmdd</w:t>
      </w:r>
    </w:p>
    <w:p w:rsidR="00D962FA" w:rsidRDefault="00D962FA" w:rsidP="00A41512">
      <w:pPr>
        <w:pStyle w:val="ListParagraph"/>
        <w:numPr>
          <w:ilvl w:val="0"/>
          <w:numId w:val="22"/>
        </w:numPr>
        <w:ind w:left="1985"/>
      </w:pPr>
      <w:r>
        <w:t>NguyenVanA</w:t>
      </w:r>
    </w:p>
    <w:p w:rsidR="00D962FA" w:rsidRDefault="00D962FA" w:rsidP="00A41512">
      <w:pPr>
        <w:pStyle w:val="ListParagraph"/>
        <w:numPr>
          <w:ilvl w:val="0"/>
          <w:numId w:val="23"/>
        </w:numPr>
        <w:ind w:left="2694"/>
      </w:pPr>
      <w:r>
        <w:t>W</w:t>
      </w:r>
      <w:r w:rsidRPr="00D962FA">
        <w:t>ee</w:t>
      </w:r>
      <w:r>
        <w:t>k4.c</w:t>
      </w:r>
    </w:p>
    <w:p w:rsidR="00D962FA" w:rsidRDefault="00D962FA" w:rsidP="00A41512">
      <w:pPr>
        <w:pStyle w:val="ListParagraph"/>
        <w:numPr>
          <w:ilvl w:val="0"/>
          <w:numId w:val="23"/>
        </w:numPr>
        <w:ind w:left="2694"/>
      </w:pPr>
      <w:r>
        <w:t>W</w:t>
      </w:r>
      <w:r w:rsidRPr="00D962FA">
        <w:t>ee</w:t>
      </w:r>
      <w:r>
        <w:t>k4.h</w:t>
      </w:r>
      <w:r w:rsidRPr="00D962FA">
        <w:t>ex</w:t>
      </w:r>
    </w:p>
    <w:p w:rsidR="00D962FA" w:rsidRDefault="00D962FA" w:rsidP="00A41512">
      <w:pPr>
        <w:pStyle w:val="ListParagraph"/>
        <w:numPr>
          <w:ilvl w:val="0"/>
          <w:numId w:val="23"/>
        </w:numPr>
        <w:ind w:left="2694"/>
      </w:pPr>
      <w:bookmarkStart w:id="3" w:name="OLE_LINK3"/>
      <w:bookmarkStart w:id="4" w:name="OLE_LINK4"/>
      <w:r>
        <w:t>W</w:t>
      </w:r>
      <w:r w:rsidRPr="00D962FA">
        <w:t>ee</w:t>
      </w:r>
      <w:r>
        <w:t>k4.dsn</w:t>
      </w:r>
      <w:bookmarkEnd w:id="3"/>
      <w:bookmarkEnd w:id="4"/>
      <w:r>
        <w:t xml:space="preserve"> </w:t>
      </w:r>
      <w:r w:rsidRPr="00D962FA">
        <w:t>or</w:t>
      </w:r>
      <w:r>
        <w:t xml:space="preserve"> W</w:t>
      </w:r>
      <w:r w:rsidRPr="00D962FA">
        <w:t>ee</w:t>
      </w:r>
      <w:r>
        <w:t>k4.</w:t>
      </w:r>
      <w:r w:rsidR="00A41512">
        <w:t>pdsprj</w:t>
      </w:r>
    </w:p>
    <w:p w:rsidR="00D962FA" w:rsidRDefault="00D962FA" w:rsidP="00A41512">
      <w:pPr>
        <w:pStyle w:val="ListParagraph"/>
        <w:numPr>
          <w:ilvl w:val="0"/>
          <w:numId w:val="22"/>
        </w:numPr>
        <w:ind w:left="1985"/>
      </w:pPr>
      <w:r>
        <w:t>NguyenVanB</w:t>
      </w:r>
    </w:p>
    <w:p w:rsidR="00A41512" w:rsidRPr="00082E9B" w:rsidRDefault="00A41512" w:rsidP="00A41512">
      <w:pPr>
        <w:pStyle w:val="ListParagraph"/>
        <w:numPr>
          <w:ilvl w:val="0"/>
          <w:numId w:val="24"/>
        </w:numPr>
      </w:pPr>
      <w:r>
        <w:t>…………</w:t>
      </w:r>
    </w:p>
    <w:p w:rsidR="00CD273B" w:rsidRDefault="00454801" w:rsidP="00454801">
      <w:pPr>
        <w:rPr>
          <w:b/>
        </w:rPr>
      </w:pPr>
      <w:r w:rsidRPr="008F4040">
        <w:rPr>
          <w:b/>
        </w:rPr>
        <w:t xml:space="preserve">Chú ý: </w:t>
      </w:r>
      <w:r w:rsidR="00A41512" w:rsidRPr="008F4040">
        <w:rPr>
          <w:b/>
        </w:rPr>
        <w:t xml:space="preserve"> Nếu nhóm nào nộp lại bài thì nộp tiếp vào luồng mail đã gửi lần đầu. Khi check bài,</w:t>
      </w:r>
      <w:r w:rsidR="0023744E">
        <w:rPr>
          <w:b/>
        </w:rPr>
        <w:t xml:space="preserve"> </w:t>
      </w:r>
      <w:r w:rsidR="00A41512" w:rsidRPr="008F4040">
        <w:rPr>
          <w:b/>
        </w:rPr>
        <w:t>nhóm trợ giảng sẽ tính bài nộp sau cùng trong luồng mail đó. Không gửi nhiều luồng mail.</w:t>
      </w:r>
    </w:p>
    <w:p w:rsidR="00CE7FB6" w:rsidRDefault="00CE7FB6" w:rsidP="00CE7FB6">
      <w:pPr>
        <w:pStyle w:val="Heading2"/>
      </w:pPr>
      <w:r w:rsidRPr="00CE7FB6">
        <w:t>hạn nộp</w:t>
      </w:r>
      <w:r>
        <w:t xml:space="preserve"> Bài</w:t>
      </w:r>
    </w:p>
    <w:p w:rsidR="00CE7FB6" w:rsidRPr="00CE7FB6" w:rsidRDefault="00CE7FB6" w:rsidP="00CE7FB6">
      <w:r>
        <w:t>Để tạo điều kiện cho nhóm trợ giảng có thêm thời gian để kiểm tra bài thời gian hạn nộp bài sẽ được kết thúc sớm hơn 1 ngày, cụ thể:</w:t>
      </w:r>
    </w:p>
    <w:p w:rsidR="00CE7FB6" w:rsidRPr="00CE7FB6" w:rsidRDefault="00CE7FB6" w:rsidP="00CE7FB6">
      <w:pPr>
        <w:rPr>
          <w:b/>
        </w:rPr>
      </w:pPr>
      <w:bookmarkStart w:id="5" w:name="_GoBack"/>
      <w:r w:rsidRPr="00CE7FB6">
        <w:rPr>
          <w:b/>
        </w:rPr>
        <w:t>TC406: 23h00 thứ 7 ngày 20/2/2016</w:t>
      </w:r>
    </w:p>
    <w:p w:rsidR="00CE7FB6" w:rsidRPr="00CE7FB6" w:rsidRDefault="00CE7FB6" w:rsidP="00CE7FB6">
      <w:pPr>
        <w:rPr>
          <w:b/>
        </w:rPr>
      </w:pPr>
      <w:r w:rsidRPr="00CE7FB6">
        <w:rPr>
          <w:b/>
        </w:rPr>
        <w:t>TC507</w:t>
      </w:r>
      <w:r w:rsidRPr="00CE7FB6">
        <w:rPr>
          <w:b/>
        </w:rPr>
        <w:t xml:space="preserve">: </w:t>
      </w:r>
      <w:r w:rsidRPr="00CE7FB6">
        <w:rPr>
          <w:b/>
        </w:rPr>
        <w:t>23</w:t>
      </w:r>
      <w:r w:rsidRPr="00CE7FB6">
        <w:rPr>
          <w:b/>
        </w:rPr>
        <w:t>h00 thứ</w:t>
      </w:r>
      <w:r w:rsidRPr="00CE7FB6">
        <w:rPr>
          <w:b/>
        </w:rPr>
        <w:t xml:space="preserve"> 3</w:t>
      </w:r>
      <w:r w:rsidRPr="00CE7FB6">
        <w:rPr>
          <w:b/>
        </w:rPr>
        <w:t xml:space="preserve"> ngày </w:t>
      </w:r>
      <w:r w:rsidRPr="00CE7FB6">
        <w:rPr>
          <w:b/>
        </w:rPr>
        <w:t>23</w:t>
      </w:r>
      <w:r w:rsidRPr="00CE7FB6">
        <w:rPr>
          <w:b/>
        </w:rPr>
        <w:t>/2/2016</w:t>
      </w:r>
    </w:p>
    <w:bookmarkEnd w:id="5"/>
    <w:p w:rsidR="00F560A3" w:rsidRDefault="00A41512" w:rsidP="00A41512">
      <w:pPr>
        <w:pStyle w:val="Heading1"/>
      </w:pPr>
      <w:r>
        <w:t>Ch</w:t>
      </w:r>
      <w:r w:rsidRPr="00A41512">
        <w:t>ú</w:t>
      </w:r>
      <w:r>
        <w:t xml:space="preserve"> </w:t>
      </w:r>
      <w:r w:rsidRPr="00A41512">
        <w:t>ý</w:t>
      </w:r>
      <w:r>
        <w:t xml:space="preserve"> </w:t>
      </w:r>
    </w:p>
    <w:p w:rsidR="008F4040" w:rsidRPr="008F4040" w:rsidRDefault="008F4040" w:rsidP="00086A18">
      <w:pPr>
        <w:pStyle w:val="ListParagraph"/>
        <w:numPr>
          <w:ilvl w:val="0"/>
          <w:numId w:val="26"/>
        </w:numPr>
        <w:rPr>
          <w:b/>
          <w:color w:val="FF0000"/>
        </w:rPr>
      </w:pPr>
      <w:r>
        <w:rPr>
          <w:b/>
          <w:color w:val="FF0000"/>
        </w:rPr>
        <w:t>Ph</w:t>
      </w:r>
      <w:r w:rsidRPr="008F4040">
        <w:rPr>
          <w:b/>
          <w:color w:val="FF0000"/>
        </w:rPr>
        <w:t>ả</w:t>
      </w:r>
      <w:r>
        <w:rPr>
          <w:b/>
          <w:color w:val="FF0000"/>
        </w:rPr>
        <w:t xml:space="preserve">i </w:t>
      </w:r>
      <w:r w:rsidRPr="008F4040">
        <w:rPr>
          <w:b/>
          <w:color w:val="FF0000"/>
        </w:rPr>
        <w:t>đặt đúng tên file cá nhân và nhóm theo quy định.</w:t>
      </w:r>
    </w:p>
    <w:p w:rsidR="00D962FA" w:rsidRPr="008F4040" w:rsidRDefault="00A41512" w:rsidP="008F4040">
      <w:pPr>
        <w:pStyle w:val="ListParagraph"/>
        <w:numPr>
          <w:ilvl w:val="0"/>
          <w:numId w:val="26"/>
        </w:numPr>
        <w:rPr>
          <w:b/>
          <w:color w:val="FF0000"/>
        </w:rPr>
      </w:pPr>
      <w:r w:rsidRPr="008F4040">
        <w:rPr>
          <w:b/>
          <w:color w:val="FF0000"/>
        </w:rPr>
        <w:t xml:space="preserve">Nghiêm cấm mọi hành vi sao chép code, file hex, file mô hỏng. Nếu vi phạm cá nhân sẽ bị 0 điểm, nếu tái phạm sẽ bị 0 điểm bài tập lớn và không phải tham gia khoá hướng dẫn này nữa. </w:t>
      </w:r>
    </w:p>
    <w:p w:rsidR="0016198A" w:rsidRPr="00736C80" w:rsidRDefault="0016198A" w:rsidP="008F4040">
      <w:pPr>
        <w:pStyle w:val="Heading1"/>
        <w:rPr>
          <w:lang w:val="vi-VN"/>
        </w:rPr>
      </w:pPr>
      <w:r w:rsidRPr="00736C80">
        <w:rPr>
          <w:lang w:val="vi-VN"/>
        </w:rPr>
        <w:t>Tham khảo</w:t>
      </w:r>
    </w:p>
    <w:p w:rsidR="0016198A" w:rsidRPr="00736C80" w:rsidRDefault="0016198A" w:rsidP="0016198A">
      <w:pPr>
        <w:rPr>
          <w:lang w:val="vi-VN"/>
        </w:rPr>
      </w:pPr>
      <w:r w:rsidRPr="00736C80">
        <w:rPr>
          <w:lang w:val="vi-VN"/>
        </w:rPr>
        <w:t xml:space="preserve">Mail nộp bài tập: </w:t>
      </w:r>
    </w:p>
    <w:p w:rsidR="0016198A" w:rsidRPr="00736C80" w:rsidRDefault="006B2357" w:rsidP="0016198A">
      <w:pPr>
        <w:rPr>
          <w:b/>
          <w:lang w:val="vi-VN"/>
        </w:rPr>
      </w:pPr>
      <w:r>
        <w:rPr>
          <w:b/>
          <w:lang w:val="vi-VN"/>
        </w:rPr>
        <w:t>vxl.k58</w:t>
      </w:r>
      <w:r w:rsidR="0016198A" w:rsidRPr="00736C80">
        <w:rPr>
          <w:b/>
          <w:lang w:val="vi-VN"/>
        </w:rPr>
        <w:t>@gmail.com</w:t>
      </w:r>
    </w:p>
    <w:p w:rsidR="0016198A" w:rsidRPr="00736C80" w:rsidRDefault="0016198A" w:rsidP="0016198A">
      <w:pPr>
        <w:rPr>
          <w:lang w:val="vi-VN"/>
        </w:rPr>
      </w:pPr>
      <w:r w:rsidRPr="00736C80">
        <w:rPr>
          <w:lang w:val="vi-VN"/>
        </w:rPr>
        <w:t>Link download documents, và bài tập từng tuần:</w:t>
      </w:r>
    </w:p>
    <w:p w:rsidR="006B2357" w:rsidRPr="00736C80" w:rsidRDefault="0016198A" w:rsidP="0016198A">
      <w:pPr>
        <w:rPr>
          <w:b/>
          <w:lang w:val="vi-VN"/>
        </w:rPr>
      </w:pPr>
      <w:r w:rsidRPr="00736C80">
        <w:rPr>
          <w:b/>
          <w:lang w:val="vi-VN"/>
        </w:rPr>
        <w:t>https://sites.google.com/site/setmicroprocessors</w:t>
      </w:r>
    </w:p>
    <w:p w:rsidR="0016198A" w:rsidRPr="00736C80" w:rsidRDefault="0016198A" w:rsidP="0016198A">
      <w:pPr>
        <w:rPr>
          <w:lang w:val="vi-VN"/>
        </w:rPr>
      </w:pPr>
      <w:r w:rsidRPr="00736C80">
        <w:rPr>
          <w:lang w:val="vi-VN"/>
        </w:rPr>
        <w:lastRenderedPageBreak/>
        <w:t>Trao đổi thảo luận:</w:t>
      </w:r>
    </w:p>
    <w:p w:rsidR="006B2357" w:rsidRPr="006B2357" w:rsidRDefault="00E54921" w:rsidP="0016198A">
      <w:pPr>
        <w:rPr>
          <w:b/>
          <w:lang w:val="vi-VN"/>
        </w:rPr>
      </w:pPr>
      <w:hyperlink r:id="rId8" w:history="1">
        <w:r w:rsidR="006B2357" w:rsidRPr="006B2357">
          <w:rPr>
            <w:rStyle w:val="Hyperlink"/>
            <w:b/>
            <w:color w:val="auto"/>
            <w:u w:val="none"/>
            <w:lang w:val="vi-VN"/>
          </w:rPr>
          <w:t>https://www.facebook.com/groups/vixulik58/</w:t>
        </w:r>
      </w:hyperlink>
    </w:p>
    <w:p w:rsidR="0016198A" w:rsidRPr="00736C80" w:rsidRDefault="0016198A" w:rsidP="0016198A">
      <w:pPr>
        <w:rPr>
          <w:i/>
          <w:lang w:val="vi-VN"/>
        </w:rPr>
      </w:pPr>
      <w:r w:rsidRPr="00736C80">
        <w:rPr>
          <w:i/>
          <w:lang w:val="vi-VN"/>
        </w:rPr>
        <w:t>Chúc các bạ</w:t>
      </w:r>
      <w:r w:rsidR="006B2357">
        <w:rPr>
          <w:i/>
          <w:lang w:val="vi-VN"/>
        </w:rPr>
        <w:t>n</w:t>
      </w:r>
      <w:r w:rsidRPr="00736C80">
        <w:rPr>
          <w:i/>
          <w:lang w:val="vi-VN"/>
        </w:rPr>
        <w:t xml:space="preserve"> hoàn thành tốt bài tập này!</w:t>
      </w:r>
    </w:p>
    <w:p w:rsidR="00F509AA" w:rsidRPr="00F509AA" w:rsidRDefault="0016198A" w:rsidP="00943746">
      <w:pPr>
        <w:ind w:left="5529"/>
      </w:pPr>
      <w:r w:rsidRPr="00736C80">
        <w:rPr>
          <w:b/>
          <w:caps/>
          <w:lang w:val="vi-VN"/>
        </w:rPr>
        <w:t>Nhóm trợ giả</w:t>
      </w:r>
      <w:r w:rsidR="006B2357">
        <w:rPr>
          <w:b/>
          <w:caps/>
          <w:lang w:val="vi-VN"/>
        </w:rPr>
        <w:t>ng K56</w:t>
      </w:r>
    </w:p>
    <w:sectPr w:rsidR="00F509AA" w:rsidRPr="00F509AA" w:rsidSect="00CF5BA5">
      <w:headerReference w:type="default" r:id="rId9"/>
      <w:footerReference w:type="default" r:id="rId10"/>
      <w:pgSz w:w="11907" w:h="16839" w:code="9"/>
      <w:pgMar w:top="1418" w:right="1134" w:bottom="1418" w:left="1985"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921" w:rsidRDefault="00E54921" w:rsidP="00F509AA">
      <w:pPr>
        <w:spacing w:after="0" w:line="240" w:lineRule="auto"/>
      </w:pPr>
      <w:r>
        <w:separator/>
      </w:r>
    </w:p>
  </w:endnote>
  <w:endnote w:type="continuationSeparator" w:id="0">
    <w:p w:rsidR="00E54921" w:rsidRDefault="00E54921" w:rsidP="00F5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ource Sans Pro">
    <w:altName w:val="Cambria Math"/>
    <w:charset w:val="00"/>
    <w:family w:val="swiss"/>
    <w:pitch w:val="variable"/>
    <w:sig w:usb0="00000001" w:usb1="02000001" w:usb2="00000000" w:usb3="00000000" w:csb0="0000019F" w:csb1="00000000"/>
  </w:font>
  <w:font w:name="Source Sans Pro Light">
    <w:altName w:val="Cambria Math"/>
    <w:charset w:val="00"/>
    <w:family w:val="swiss"/>
    <w:pitch w:val="variable"/>
    <w:sig w:usb0="00000001"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348261"/>
      <w:docPartObj>
        <w:docPartGallery w:val="Page Numbers (Bottom of Page)"/>
        <w:docPartUnique/>
      </w:docPartObj>
    </w:sdtPr>
    <w:sdtEndPr>
      <w:rPr>
        <w:noProof/>
      </w:rPr>
    </w:sdtEndPr>
    <w:sdtContent>
      <w:p w:rsidR="00F509AA" w:rsidRDefault="00F509AA">
        <w:pPr>
          <w:pStyle w:val="Footer"/>
          <w:jc w:val="center"/>
        </w:pPr>
        <w:r>
          <w:fldChar w:fldCharType="begin"/>
        </w:r>
        <w:r>
          <w:instrText xml:space="preserve"> PAGE   \* MERGEFORMAT </w:instrText>
        </w:r>
        <w:r>
          <w:fldChar w:fldCharType="separate"/>
        </w:r>
        <w:r w:rsidR="00CE7FB6">
          <w:rPr>
            <w:noProof/>
          </w:rPr>
          <w:t>2</w:t>
        </w:r>
        <w:r>
          <w:rPr>
            <w:noProof/>
          </w:rPr>
          <w:fldChar w:fldCharType="end"/>
        </w:r>
      </w:p>
    </w:sdtContent>
  </w:sdt>
  <w:p w:rsidR="00F509AA" w:rsidRDefault="00F50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921" w:rsidRDefault="00E54921" w:rsidP="00F509AA">
      <w:pPr>
        <w:spacing w:after="0" w:line="240" w:lineRule="auto"/>
      </w:pPr>
      <w:r>
        <w:separator/>
      </w:r>
    </w:p>
  </w:footnote>
  <w:footnote w:type="continuationSeparator" w:id="0">
    <w:p w:rsidR="00E54921" w:rsidRDefault="00E54921" w:rsidP="00F50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9AA" w:rsidRDefault="00F509AA">
    <w:pPr>
      <w:pStyle w:val="Header"/>
    </w:pPr>
    <w:r>
      <w:rPr>
        <w:noProof/>
      </w:rPr>
      <w:drawing>
        <wp:anchor distT="0" distB="0" distL="114300" distR="114300" simplePos="0" relativeHeight="251658240" behindDoc="1" locked="0" layoutInCell="1" allowOverlap="1" wp14:anchorId="5BF5AB03" wp14:editId="7AAE7E48">
          <wp:simplePos x="0" y="0"/>
          <wp:positionH relativeFrom="margin">
            <wp:align>left</wp:align>
          </wp:positionH>
          <wp:positionV relativeFrom="paragraph">
            <wp:posOffset>0</wp:posOffset>
          </wp:positionV>
          <wp:extent cx="1454400" cy="493200"/>
          <wp:effectExtent l="0" t="0" r="0" b="0"/>
          <wp:wrapTight wrapText="bothSides">
            <wp:wrapPolygon edited="0">
              <wp:start x="0" y="0"/>
              <wp:lineTo x="0" y="18371"/>
              <wp:lineTo x="21223" y="18371"/>
              <wp:lineTo x="212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400" cy="493200"/>
                  </a:xfrm>
                  <a:prstGeom prst="rect">
                    <a:avLst/>
                  </a:prstGeom>
                </pic:spPr>
              </pic:pic>
            </a:graphicData>
          </a:graphic>
          <wp14:sizeRelH relativeFrom="margin">
            <wp14:pctWidth>0</wp14:pctWidth>
          </wp14:sizeRelH>
          <wp14:sizeRelV relativeFrom="margin">
            <wp14:pctHeight>0</wp14:pctHeight>
          </wp14:sizeRelV>
        </wp:anchor>
      </w:drawing>
    </w:r>
    <w:sdt>
      <w:sdtPr>
        <w:alias w:val="Title"/>
        <w:tag w:val=""/>
        <w:id w:val="1360388544"/>
        <w:placeholder>
          <w:docPart w:val="DBE70C9F612C4F9C89E166F59E6E22FF"/>
        </w:placeholder>
        <w:dataBinding w:prefixMappings="xmlns:ns0='http://purl.org/dc/elements/1.1/' xmlns:ns1='http://schemas.openxmlformats.org/package/2006/metadata/core-properties' " w:xpath="/ns1:coreProperties[1]/ns0:title[1]" w:storeItemID="{6C3C8BC8-F283-45AE-878A-BAB7291924A1}"/>
        <w:text/>
      </w:sdtPr>
      <w:sdtEndPr/>
      <w:sdtContent>
        <w:r w:rsidR="00A51E2C">
          <w:t>Bài tập tuần 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2EAD"/>
    <w:multiLevelType w:val="hybridMultilevel"/>
    <w:tmpl w:val="AFFCE3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22760"/>
    <w:multiLevelType w:val="hybridMultilevel"/>
    <w:tmpl w:val="4F5C075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F17CFF"/>
    <w:multiLevelType w:val="hybridMultilevel"/>
    <w:tmpl w:val="222C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A4A91"/>
    <w:multiLevelType w:val="multilevel"/>
    <w:tmpl w:val="3DB844FA"/>
    <w:numStyleLink w:val="HeadingMultilevelList"/>
  </w:abstractNum>
  <w:abstractNum w:abstractNumId="4">
    <w:nsid w:val="1D8F3FE4"/>
    <w:multiLevelType w:val="multilevel"/>
    <w:tmpl w:val="3DB844FA"/>
    <w:numStyleLink w:val="HeadingMultilevelList"/>
  </w:abstractNum>
  <w:abstractNum w:abstractNumId="5">
    <w:nsid w:val="21527344"/>
    <w:multiLevelType w:val="hybridMultilevel"/>
    <w:tmpl w:val="7FAE9610"/>
    <w:lvl w:ilvl="0" w:tplc="0409000D">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6">
    <w:nsid w:val="2C295007"/>
    <w:multiLevelType w:val="multilevel"/>
    <w:tmpl w:val="3DB844FA"/>
    <w:numStyleLink w:val="HeadingMultilevelList"/>
  </w:abstractNum>
  <w:abstractNum w:abstractNumId="7">
    <w:nsid w:val="32F04F90"/>
    <w:multiLevelType w:val="multilevel"/>
    <w:tmpl w:val="3DB844FA"/>
    <w:numStyleLink w:val="HeadingMultilevelList"/>
  </w:abstractNum>
  <w:abstractNum w:abstractNumId="8">
    <w:nsid w:val="371E2CAD"/>
    <w:multiLevelType w:val="hybridMultilevel"/>
    <w:tmpl w:val="9EBC1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DF7488"/>
    <w:multiLevelType w:val="multilevel"/>
    <w:tmpl w:val="3DB844FA"/>
    <w:numStyleLink w:val="HeadingMultilevelList"/>
  </w:abstractNum>
  <w:abstractNum w:abstractNumId="10">
    <w:nsid w:val="3DF360BB"/>
    <w:multiLevelType w:val="hybridMultilevel"/>
    <w:tmpl w:val="5B763D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237B8"/>
    <w:multiLevelType w:val="hybridMultilevel"/>
    <w:tmpl w:val="8B408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44CF9"/>
    <w:multiLevelType w:val="hybridMultilevel"/>
    <w:tmpl w:val="F0F21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21A2C"/>
    <w:multiLevelType w:val="hybridMultilevel"/>
    <w:tmpl w:val="780AAD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D31FFE"/>
    <w:multiLevelType w:val="hybridMultilevel"/>
    <w:tmpl w:val="9B3A7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60C13"/>
    <w:multiLevelType w:val="hybridMultilevel"/>
    <w:tmpl w:val="DF1C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4D775C"/>
    <w:multiLevelType w:val="hybridMultilevel"/>
    <w:tmpl w:val="9C3C4316"/>
    <w:lvl w:ilvl="0" w:tplc="CAFCA8E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38518D"/>
    <w:multiLevelType w:val="hybridMultilevel"/>
    <w:tmpl w:val="2AF68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366CDC"/>
    <w:multiLevelType w:val="multilevel"/>
    <w:tmpl w:val="3DB844FA"/>
    <w:numStyleLink w:val="HeadingMultilevelList"/>
  </w:abstractNum>
  <w:abstractNum w:abstractNumId="19">
    <w:nsid w:val="746E01AE"/>
    <w:multiLevelType w:val="hybridMultilevel"/>
    <w:tmpl w:val="01F8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2E6963"/>
    <w:multiLevelType w:val="multilevel"/>
    <w:tmpl w:val="3DB844FA"/>
    <w:styleLink w:val="HeadingMultilevelList"/>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6"/>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6"/>
  </w:num>
  <w:num w:numId="7">
    <w:abstractNumId w:val="18"/>
  </w:num>
  <w:num w:numId="8">
    <w:abstractNumId w:val="9"/>
  </w:num>
  <w:num w:numId="9">
    <w:abstractNumId w:val="7"/>
  </w:num>
  <w:num w:numId="10">
    <w:abstractNumId w:val="7"/>
  </w:num>
  <w:num w:numId="11">
    <w:abstractNumId w:val="7"/>
  </w:num>
  <w:num w:numId="12">
    <w:abstractNumId w:val="7"/>
  </w:num>
  <w:num w:numId="13">
    <w:abstractNumId w:val="7"/>
    <w:lvlOverride w:ilvl="1">
      <w:lvl w:ilvl="1">
        <w:start w:val="1"/>
        <w:numFmt w:val="decimal"/>
        <w:pStyle w:val="Heading2"/>
        <w:suff w:val="space"/>
        <w:lvlText w:val="%1.%2."/>
        <w:lvlJc w:val="left"/>
        <w:pPr>
          <w:ind w:left="0" w:firstLine="0"/>
        </w:pPr>
        <w:rPr>
          <w:rFonts w:hint="default"/>
          <w:sz w:val="26"/>
          <w:szCs w:val="26"/>
        </w:rPr>
      </w:lvl>
    </w:lvlOverride>
  </w:num>
  <w:num w:numId="14">
    <w:abstractNumId w:val="19"/>
  </w:num>
  <w:num w:numId="15">
    <w:abstractNumId w:val="11"/>
  </w:num>
  <w:num w:numId="16">
    <w:abstractNumId w:val="8"/>
  </w:num>
  <w:num w:numId="17">
    <w:abstractNumId w:val="17"/>
  </w:num>
  <w:num w:numId="18">
    <w:abstractNumId w:val="1"/>
  </w:num>
  <w:num w:numId="19">
    <w:abstractNumId w:val="14"/>
  </w:num>
  <w:num w:numId="20">
    <w:abstractNumId w:val="15"/>
  </w:num>
  <w:num w:numId="21">
    <w:abstractNumId w:val="0"/>
  </w:num>
  <w:num w:numId="22">
    <w:abstractNumId w:val="12"/>
  </w:num>
  <w:num w:numId="23">
    <w:abstractNumId w:val="10"/>
  </w:num>
  <w:num w:numId="24">
    <w:abstractNumId w:val="5"/>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C46"/>
    <w:rsid w:val="00005FEB"/>
    <w:rsid w:val="00016B63"/>
    <w:rsid w:val="00017DAC"/>
    <w:rsid w:val="00043495"/>
    <w:rsid w:val="0004546D"/>
    <w:rsid w:val="00054FE9"/>
    <w:rsid w:val="00060EE8"/>
    <w:rsid w:val="00071FA6"/>
    <w:rsid w:val="00082E9B"/>
    <w:rsid w:val="00086A18"/>
    <w:rsid w:val="00094B11"/>
    <w:rsid w:val="000A6F4B"/>
    <w:rsid w:val="000F661B"/>
    <w:rsid w:val="00143509"/>
    <w:rsid w:val="0016198A"/>
    <w:rsid w:val="00187561"/>
    <w:rsid w:val="001C4D24"/>
    <w:rsid w:val="001D7224"/>
    <w:rsid w:val="0023744E"/>
    <w:rsid w:val="002667F5"/>
    <w:rsid w:val="003224A0"/>
    <w:rsid w:val="003424FE"/>
    <w:rsid w:val="0040720F"/>
    <w:rsid w:val="004173F4"/>
    <w:rsid w:val="00454801"/>
    <w:rsid w:val="004577BA"/>
    <w:rsid w:val="00466645"/>
    <w:rsid w:val="00483029"/>
    <w:rsid w:val="00487FF5"/>
    <w:rsid w:val="005D1688"/>
    <w:rsid w:val="005E6D30"/>
    <w:rsid w:val="00616C34"/>
    <w:rsid w:val="00675648"/>
    <w:rsid w:val="006B2357"/>
    <w:rsid w:val="006D589C"/>
    <w:rsid w:val="006D5E15"/>
    <w:rsid w:val="006E639D"/>
    <w:rsid w:val="00732190"/>
    <w:rsid w:val="00757A78"/>
    <w:rsid w:val="0079429F"/>
    <w:rsid w:val="007A6A7C"/>
    <w:rsid w:val="007A72DB"/>
    <w:rsid w:val="007C3306"/>
    <w:rsid w:val="007F4C05"/>
    <w:rsid w:val="00816CBA"/>
    <w:rsid w:val="0084091A"/>
    <w:rsid w:val="00875144"/>
    <w:rsid w:val="008A1265"/>
    <w:rsid w:val="008F3210"/>
    <w:rsid w:val="008F4040"/>
    <w:rsid w:val="00904BFD"/>
    <w:rsid w:val="0092139E"/>
    <w:rsid w:val="00924021"/>
    <w:rsid w:val="00932462"/>
    <w:rsid w:val="00943746"/>
    <w:rsid w:val="0094502F"/>
    <w:rsid w:val="0097043A"/>
    <w:rsid w:val="00982E4F"/>
    <w:rsid w:val="00991842"/>
    <w:rsid w:val="00992024"/>
    <w:rsid w:val="009A145C"/>
    <w:rsid w:val="009A240D"/>
    <w:rsid w:val="009A4B69"/>
    <w:rsid w:val="009D1E55"/>
    <w:rsid w:val="009E3E2A"/>
    <w:rsid w:val="009F2375"/>
    <w:rsid w:val="00A037F0"/>
    <w:rsid w:val="00A10316"/>
    <w:rsid w:val="00A13710"/>
    <w:rsid w:val="00A16E5F"/>
    <w:rsid w:val="00A2584C"/>
    <w:rsid w:val="00A41512"/>
    <w:rsid w:val="00A51E2C"/>
    <w:rsid w:val="00A66C46"/>
    <w:rsid w:val="00A715DE"/>
    <w:rsid w:val="00AA5A6B"/>
    <w:rsid w:val="00AB5078"/>
    <w:rsid w:val="00AE62A9"/>
    <w:rsid w:val="00B13885"/>
    <w:rsid w:val="00B8092B"/>
    <w:rsid w:val="00C129DC"/>
    <w:rsid w:val="00C31320"/>
    <w:rsid w:val="00CA0EDB"/>
    <w:rsid w:val="00CD273B"/>
    <w:rsid w:val="00CE7FB6"/>
    <w:rsid w:val="00CF5BA5"/>
    <w:rsid w:val="00D51504"/>
    <w:rsid w:val="00D92BDC"/>
    <w:rsid w:val="00D962FA"/>
    <w:rsid w:val="00DC6925"/>
    <w:rsid w:val="00DE2684"/>
    <w:rsid w:val="00E45BC4"/>
    <w:rsid w:val="00E54921"/>
    <w:rsid w:val="00E71525"/>
    <w:rsid w:val="00EC5A85"/>
    <w:rsid w:val="00EC69EB"/>
    <w:rsid w:val="00ED5BAC"/>
    <w:rsid w:val="00EF3DBF"/>
    <w:rsid w:val="00F05DEB"/>
    <w:rsid w:val="00F3114E"/>
    <w:rsid w:val="00F509AA"/>
    <w:rsid w:val="00F560A3"/>
    <w:rsid w:val="00FA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BE22AB-4424-42DE-A3F2-36DB1800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E4F"/>
    <w:pPr>
      <w:spacing w:after="240" w:line="288" w:lineRule="auto"/>
      <w:jc w:val="both"/>
    </w:pPr>
    <w:rPr>
      <w:sz w:val="24"/>
    </w:rPr>
  </w:style>
  <w:style w:type="paragraph" w:styleId="Heading1">
    <w:name w:val="heading 1"/>
    <w:basedOn w:val="Normal"/>
    <w:next w:val="Normal"/>
    <w:link w:val="Heading1Char"/>
    <w:uiPriority w:val="9"/>
    <w:qFormat/>
    <w:rsid w:val="009F2375"/>
    <w:pPr>
      <w:keepNext/>
      <w:keepLines/>
      <w:numPr>
        <w:numId w:val="13"/>
      </w:numPr>
      <w:spacing w:before="240"/>
      <w:outlineLvl w:val="0"/>
    </w:pPr>
    <w:rPr>
      <w:rFonts w:asciiTheme="majorHAnsi" w:eastAsiaTheme="majorEastAsia" w:hAnsiTheme="majorHAnsi" w:cstheme="majorBidi"/>
      <w:caps/>
      <w:sz w:val="32"/>
      <w:szCs w:val="32"/>
    </w:rPr>
  </w:style>
  <w:style w:type="paragraph" w:styleId="Heading2">
    <w:name w:val="heading 2"/>
    <w:basedOn w:val="Normal"/>
    <w:next w:val="Normal"/>
    <w:link w:val="Heading2Char"/>
    <w:uiPriority w:val="9"/>
    <w:unhideWhenUsed/>
    <w:qFormat/>
    <w:rsid w:val="00757A78"/>
    <w:pPr>
      <w:keepNext/>
      <w:keepLines/>
      <w:numPr>
        <w:ilvl w:val="1"/>
        <w:numId w:val="13"/>
      </w:numPr>
      <w:spacing w:before="240"/>
      <w:outlineLvl w:val="1"/>
    </w:pPr>
    <w:rPr>
      <w:rFonts w:asciiTheme="majorHAnsi" w:eastAsiaTheme="majorEastAsia" w:hAnsiTheme="majorHAnsi" w:cstheme="majorBidi"/>
      <w:caps/>
      <w:sz w:val="26"/>
      <w:szCs w:val="26"/>
    </w:rPr>
  </w:style>
  <w:style w:type="paragraph" w:styleId="Heading3">
    <w:name w:val="heading 3"/>
    <w:basedOn w:val="Normal"/>
    <w:next w:val="Normal"/>
    <w:link w:val="Heading3Char"/>
    <w:uiPriority w:val="9"/>
    <w:unhideWhenUsed/>
    <w:qFormat/>
    <w:rsid w:val="008F3210"/>
    <w:pPr>
      <w:keepNext/>
      <w:keepLines/>
      <w:numPr>
        <w:ilvl w:val="2"/>
        <w:numId w:val="13"/>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757A78"/>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F4B"/>
    <w:pPr>
      <w:spacing w:before="240" w:after="0" w:line="240" w:lineRule="auto"/>
      <w:contextualSpacing/>
      <w:jc w:val="center"/>
    </w:pPr>
    <w:rPr>
      <w:rFonts w:ascii="Source Sans Pro Light" w:eastAsiaTheme="majorEastAsia" w:hAnsi="Source Sans Pro Light" w:cstheme="majorBidi"/>
      <w:caps/>
      <w:spacing w:val="-10"/>
      <w:kern w:val="28"/>
      <w:sz w:val="48"/>
      <w:szCs w:val="56"/>
    </w:rPr>
  </w:style>
  <w:style w:type="character" w:customStyle="1" w:styleId="TitleChar">
    <w:name w:val="Title Char"/>
    <w:basedOn w:val="DefaultParagraphFont"/>
    <w:link w:val="Title"/>
    <w:uiPriority w:val="10"/>
    <w:rsid w:val="000A6F4B"/>
    <w:rPr>
      <w:rFonts w:ascii="Source Sans Pro Light" w:eastAsiaTheme="majorEastAsia" w:hAnsi="Source Sans Pro Light" w:cstheme="majorBidi"/>
      <w:caps/>
      <w:spacing w:val="-10"/>
      <w:kern w:val="28"/>
      <w:sz w:val="48"/>
      <w:szCs w:val="56"/>
    </w:rPr>
  </w:style>
  <w:style w:type="character" w:customStyle="1" w:styleId="Heading1Char">
    <w:name w:val="Heading 1 Char"/>
    <w:basedOn w:val="DefaultParagraphFont"/>
    <w:link w:val="Heading1"/>
    <w:uiPriority w:val="9"/>
    <w:rsid w:val="009F2375"/>
    <w:rPr>
      <w:rFonts w:asciiTheme="majorHAnsi" w:eastAsiaTheme="majorEastAsia" w:hAnsiTheme="majorHAnsi" w:cstheme="majorBidi"/>
      <w:caps/>
      <w:sz w:val="32"/>
      <w:szCs w:val="32"/>
    </w:rPr>
  </w:style>
  <w:style w:type="character" w:customStyle="1" w:styleId="Heading2Char">
    <w:name w:val="Heading 2 Char"/>
    <w:basedOn w:val="DefaultParagraphFont"/>
    <w:link w:val="Heading2"/>
    <w:uiPriority w:val="9"/>
    <w:rsid w:val="00757A78"/>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2667F5"/>
    <w:rPr>
      <w:color w:val="808080"/>
    </w:rPr>
  </w:style>
  <w:style w:type="paragraph" w:styleId="ListParagraph">
    <w:name w:val="List Paragraph"/>
    <w:basedOn w:val="Normal"/>
    <w:uiPriority w:val="34"/>
    <w:qFormat/>
    <w:rsid w:val="00757A78"/>
    <w:pPr>
      <w:ind w:left="720"/>
      <w:contextualSpacing/>
    </w:pPr>
  </w:style>
  <w:style w:type="numbering" w:customStyle="1" w:styleId="HeadingMultilevelList">
    <w:name w:val="Heading Multilevel List"/>
    <w:uiPriority w:val="99"/>
    <w:rsid w:val="00C31320"/>
    <w:pPr>
      <w:numPr>
        <w:numId w:val="2"/>
      </w:numPr>
    </w:pPr>
  </w:style>
  <w:style w:type="paragraph" w:styleId="Subtitle">
    <w:name w:val="Subtitle"/>
    <w:basedOn w:val="Normal"/>
    <w:next w:val="Normal"/>
    <w:link w:val="SubtitleChar"/>
    <w:uiPriority w:val="11"/>
    <w:qFormat/>
    <w:rsid w:val="000A6F4B"/>
    <w:pPr>
      <w:numPr>
        <w:ilvl w:val="1"/>
      </w:numPr>
      <w:spacing w:before="120" w:after="360" w:line="240" w:lineRule="auto"/>
      <w:jc w:val="center"/>
    </w:pPr>
    <w:rPr>
      <w:rFonts w:asciiTheme="majorHAnsi" w:eastAsiaTheme="minorEastAsia" w:hAnsiTheme="majorHAnsi"/>
      <w:caps/>
      <w:spacing w:val="15"/>
      <w:sz w:val="20"/>
    </w:rPr>
  </w:style>
  <w:style w:type="character" w:customStyle="1" w:styleId="Heading3Char">
    <w:name w:val="Heading 3 Char"/>
    <w:basedOn w:val="DefaultParagraphFont"/>
    <w:link w:val="Heading3"/>
    <w:uiPriority w:val="9"/>
    <w:rsid w:val="008F321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757A78"/>
    <w:rPr>
      <w:rFonts w:asciiTheme="majorHAnsi" w:eastAsiaTheme="majorEastAsia" w:hAnsiTheme="majorHAnsi" w:cstheme="majorBidi"/>
      <w:i/>
      <w:iCs/>
      <w:color w:val="2E74B5" w:themeColor="accent1" w:themeShade="BF"/>
      <w:sz w:val="24"/>
    </w:rPr>
  </w:style>
  <w:style w:type="character" w:customStyle="1" w:styleId="SubtitleChar">
    <w:name w:val="Subtitle Char"/>
    <w:basedOn w:val="DefaultParagraphFont"/>
    <w:link w:val="Subtitle"/>
    <w:uiPriority w:val="11"/>
    <w:rsid w:val="000A6F4B"/>
    <w:rPr>
      <w:rFonts w:asciiTheme="majorHAnsi" w:eastAsiaTheme="minorEastAsia" w:hAnsiTheme="majorHAnsi"/>
      <w:caps/>
      <w:spacing w:val="15"/>
      <w:sz w:val="20"/>
    </w:rPr>
  </w:style>
  <w:style w:type="paragraph" w:styleId="Header">
    <w:name w:val="header"/>
    <w:basedOn w:val="Normal"/>
    <w:link w:val="HeaderChar"/>
    <w:uiPriority w:val="99"/>
    <w:unhideWhenUsed/>
    <w:rsid w:val="00675648"/>
    <w:pPr>
      <w:tabs>
        <w:tab w:val="center" w:pos="4680"/>
        <w:tab w:val="right" w:pos="9360"/>
      </w:tabs>
      <w:spacing w:before="360" w:line="240" w:lineRule="auto"/>
    </w:pPr>
    <w:rPr>
      <w:rFonts w:ascii="Source Sans Pro" w:hAnsi="Source Sans Pro"/>
      <w:caps/>
    </w:rPr>
  </w:style>
  <w:style w:type="character" w:customStyle="1" w:styleId="HeaderChar">
    <w:name w:val="Header Char"/>
    <w:basedOn w:val="DefaultParagraphFont"/>
    <w:link w:val="Header"/>
    <w:uiPriority w:val="99"/>
    <w:rsid w:val="00675648"/>
    <w:rPr>
      <w:rFonts w:ascii="Source Sans Pro" w:hAnsi="Source Sans Pro"/>
      <w:caps/>
      <w:sz w:val="24"/>
    </w:rPr>
  </w:style>
  <w:style w:type="paragraph" w:styleId="Footer">
    <w:name w:val="footer"/>
    <w:basedOn w:val="Normal"/>
    <w:link w:val="FooterChar"/>
    <w:uiPriority w:val="99"/>
    <w:unhideWhenUsed/>
    <w:rsid w:val="00F5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9AA"/>
    <w:rPr>
      <w:sz w:val="24"/>
    </w:rPr>
  </w:style>
  <w:style w:type="character" w:styleId="Hyperlink">
    <w:name w:val="Hyperlink"/>
    <w:basedOn w:val="DefaultParagraphFont"/>
    <w:uiPriority w:val="99"/>
    <w:unhideWhenUsed/>
    <w:rsid w:val="006B2357"/>
    <w:rPr>
      <w:color w:val="0563C1" w:themeColor="hyperlink"/>
      <w:u w:val="single"/>
    </w:rPr>
  </w:style>
  <w:style w:type="paragraph" w:styleId="BalloonText">
    <w:name w:val="Balloon Text"/>
    <w:basedOn w:val="Normal"/>
    <w:link w:val="BalloonTextChar"/>
    <w:uiPriority w:val="99"/>
    <w:semiHidden/>
    <w:unhideWhenUsed/>
    <w:rsid w:val="00A51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vixulik5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SRC\Template\ESRC%20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E70C9F612C4F9C89E166F59E6E22FF"/>
        <w:category>
          <w:name w:val="General"/>
          <w:gallery w:val="placeholder"/>
        </w:category>
        <w:types>
          <w:type w:val="bbPlcHdr"/>
        </w:types>
        <w:behaviors>
          <w:behavior w:val="content"/>
        </w:behaviors>
        <w:guid w:val="{337226F1-AAB5-4D00-8D85-D4E70B3BC21E}"/>
      </w:docPartPr>
      <w:docPartBody>
        <w:p w:rsidR="007A3B4B" w:rsidRDefault="00877A80">
          <w:pPr>
            <w:pStyle w:val="DBE70C9F612C4F9C89E166F59E6E22FF"/>
          </w:pPr>
          <w:r w:rsidRPr="003406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ource Sans Pro">
    <w:altName w:val="Cambria Math"/>
    <w:charset w:val="00"/>
    <w:family w:val="swiss"/>
    <w:pitch w:val="variable"/>
    <w:sig w:usb0="00000001" w:usb1="02000001" w:usb2="00000000" w:usb3="00000000" w:csb0="0000019F" w:csb1="00000000"/>
  </w:font>
  <w:font w:name="Source Sans Pro Light">
    <w:altName w:val="Cambria Math"/>
    <w:charset w:val="00"/>
    <w:family w:val="swiss"/>
    <w:pitch w:val="variable"/>
    <w:sig w:usb0="00000001"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80"/>
    <w:rsid w:val="000A3DDC"/>
    <w:rsid w:val="001B69C7"/>
    <w:rsid w:val="00381F7B"/>
    <w:rsid w:val="00605FBC"/>
    <w:rsid w:val="0070207B"/>
    <w:rsid w:val="007A3B4B"/>
    <w:rsid w:val="007E736C"/>
    <w:rsid w:val="00877A80"/>
    <w:rsid w:val="00990953"/>
    <w:rsid w:val="00A1519D"/>
    <w:rsid w:val="00BD36F6"/>
    <w:rsid w:val="00CA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E70C9F612C4F9C89E166F59E6E22FF">
    <w:name w:val="DBE70C9F612C4F9C89E166F59E6E2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IT">
      <a:majorFont>
        <a:latin typeface="Source Sans Pro"/>
        <a:ea typeface=""/>
        <a:cs typeface=""/>
      </a:majorFont>
      <a:minorFont>
        <a:latin typeface="Minion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F0644-3CD3-4393-A5B7-FD03724B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ESRC Article.dotx</Template>
  <TotalTime>255</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Bài tập tuần 3</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tuần 4</dc:title>
  <dc:subject/>
  <dc:creator>Hoa Le Nghiem</dc:creator>
  <cp:keywords/>
  <dc:description/>
  <cp:lastModifiedBy>Thuy Vu</cp:lastModifiedBy>
  <cp:revision>32</cp:revision>
  <dcterms:created xsi:type="dcterms:W3CDTF">2015-01-26T06:39:00Z</dcterms:created>
  <dcterms:modified xsi:type="dcterms:W3CDTF">2016-02-15T13:12:00Z</dcterms:modified>
</cp:coreProperties>
</file>