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vi-VN"/>
        </w:rPr>
        <w:alias w:val="Title"/>
        <w:tag w:val=""/>
        <w:id w:val="1161894779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D5E15" w:rsidRPr="00764633" w:rsidRDefault="005451C6" w:rsidP="009764BC">
          <w:pPr>
            <w:pStyle w:val="Title"/>
            <w:rPr>
              <w:lang w:val="vi-VN"/>
            </w:rPr>
          </w:pPr>
          <w:r>
            <w:t>Bài tập tuầ</w:t>
          </w:r>
          <w:r w:rsidR="00C17802">
            <w:t>n 8</w:t>
          </w:r>
        </w:p>
      </w:sdtContent>
    </w:sdt>
    <w:p w:rsidR="005451C6" w:rsidRPr="00C17802" w:rsidRDefault="00C17802" w:rsidP="00AB5C83">
      <w:pPr>
        <w:jc w:val="center"/>
        <w:rPr>
          <w:rFonts w:asciiTheme="majorHAnsi" w:eastAsiaTheme="minorEastAsia" w:hAnsiTheme="majorHAnsi"/>
          <w:caps/>
          <w:spacing w:val="15"/>
          <w:sz w:val="20"/>
        </w:rPr>
      </w:pPr>
      <w:r>
        <w:rPr>
          <w:rFonts w:asciiTheme="majorHAnsi" w:eastAsiaTheme="minorEastAsia" w:hAnsiTheme="majorHAnsi"/>
          <w:caps/>
          <w:spacing w:val="15"/>
          <w:sz w:val="20"/>
        </w:rPr>
        <w:t>lịch vạn niên</w:t>
      </w:r>
    </w:p>
    <w:p w:rsidR="00AB5C83" w:rsidRDefault="00AB5C83" w:rsidP="00AB5C83">
      <w:pPr>
        <w:jc w:val="center"/>
        <w:rPr>
          <w:i/>
        </w:rPr>
      </w:pPr>
      <w:r w:rsidRPr="00AB5C83">
        <w:rPr>
          <w:i/>
        </w:rPr>
        <w:t>(Bài tập dành cho giảng đường TC406 và TC507)</w:t>
      </w:r>
    </w:p>
    <w:p w:rsidR="00EB6FD2" w:rsidRPr="00AB5C83" w:rsidRDefault="00EB6FD2" w:rsidP="00EB6FD2">
      <w:pPr>
        <w:ind w:firstLine="720"/>
        <w:jc w:val="left"/>
        <w:rPr>
          <w:i/>
        </w:rPr>
      </w:pPr>
      <w:r w:rsidRPr="00EB6FD2">
        <w:rPr>
          <w:i/>
        </w:rPr>
        <w:t>Các bạn/em đã kết thúc giai đoạn làm việc cá nhân</w:t>
      </w:r>
      <w:r>
        <w:rPr>
          <w:i/>
        </w:rPr>
        <w:t xml:space="preserve">, </w:t>
      </w:r>
      <w:r w:rsidRPr="00EB6FD2">
        <w:rPr>
          <w:i/>
        </w:rPr>
        <w:t>chuyển sang giai đoạn làm bài tập theo nhóm</w:t>
      </w:r>
      <w:r>
        <w:rPr>
          <w:i/>
        </w:rPr>
        <w:t>. B</w:t>
      </w:r>
      <w:r w:rsidRPr="00EB6FD2">
        <w:rPr>
          <w:i/>
        </w:rPr>
        <w:t xml:space="preserve">ài tập tuần này yêu cầu các bạn/em ghép nối một hệ thống hoàn chỉnh từ </w:t>
      </w:r>
      <w:r>
        <w:rPr>
          <w:i/>
        </w:rPr>
        <w:t>c</w:t>
      </w:r>
      <w:r w:rsidRPr="00EB6FD2">
        <w:rPr>
          <w:i/>
        </w:rPr>
        <w:t>ơ sở những bài tập tuần trước</w:t>
      </w:r>
      <w:r>
        <w:rPr>
          <w:i/>
        </w:rPr>
        <w:t>.</w:t>
      </w:r>
    </w:p>
    <w:p w:rsidR="00C35FF5" w:rsidRDefault="00C17802" w:rsidP="00A21EEC">
      <w:pPr>
        <w:pStyle w:val="Heading1"/>
        <w:rPr>
          <w:lang w:val="vi-VN"/>
        </w:rPr>
      </w:pPr>
      <w:r>
        <w:t>ghép nối hệ thống</w:t>
      </w:r>
      <w:r w:rsidR="00A21EEC" w:rsidRPr="00A21EEC">
        <w:rPr>
          <w:lang w:val="vi-VN"/>
        </w:rPr>
        <w:t xml:space="preserve"> </w:t>
      </w:r>
      <w:r w:rsidR="008F583F">
        <w:rPr>
          <w:lang w:val="vi-VN"/>
        </w:rPr>
        <w:t>(</w:t>
      </w:r>
      <w:r w:rsidR="008F583F" w:rsidRPr="008F583F">
        <w:rPr>
          <w:lang w:val="vi-VN"/>
        </w:rPr>
        <w:t>NHÓM</w:t>
      </w:r>
      <w:r w:rsidR="008F583F">
        <w:rPr>
          <w:lang w:val="vi-VN"/>
        </w:rPr>
        <w:t>)</w:t>
      </w:r>
    </w:p>
    <w:p w:rsidR="008F583F" w:rsidRDefault="008F583F" w:rsidP="008F583F">
      <w:pPr>
        <w:pStyle w:val="Heading2"/>
      </w:pPr>
      <w:r w:rsidRPr="008F583F">
        <w:t>Yêu cầu</w:t>
      </w:r>
    </w:p>
    <w:p w:rsidR="00C17802" w:rsidRDefault="00C17802" w:rsidP="00A21EEC">
      <w:pPr>
        <w:pStyle w:val="ListParagraph"/>
        <w:numPr>
          <w:ilvl w:val="0"/>
          <w:numId w:val="26"/>
        </w:numPr>
      </w:pPr>
      <w:r>
        <w:t>Ghép nối các module thành một hệ thống hoàn chỉnh</w:t>
      </w:r>
      <w:r w:rsidR="00A96485">
        <w:t xml:space="preserve"> (Specification)</w:t>
      </w:r>
    </w:p>
    <w:p w:rsidR="00A21EEC" w:rsidRDefault="00C17802" w:rsidP="00A21EEC">
      <w:pPr>
        <w:pStyle w:val="ListParagraph"/>
        <w:numPr>
          <w:ilvl w:val="0"/>
          <w:numId w:val="26"/>
        </w:numPr>
      </w:pPr>
      <w:r>
        <w:t>Yêu cầu chức năng bao gồm các chức năng bắt buộc:</w:t>
      </w:r>
    </w:p>
    <w:p w:rsidR="00C17802" w:rsidRDefault="00C17802" w:rsidP="00C17802">
      <w:pPr>
        <w:pStyle w:val="ListParagraph"/>
        <w:numPr>
          <w:ilvl w:val="0"/>
          <w:numId w:val="28"/>
        </w:numPr>
      </w:pPr>
      <w:r>
        <w:t>Đo và hiển thị nhiệt độ từ IC cảm biến nhiệt độ lên LED 7 thanh</w:t>
      </w:r>
    </w:p>
    <w:p w:rsidR="00C17802" w:rsidRDefault="00C17802" w:rsidP="001F4DDB">
      <w:pPr>
        <w:pStyle w:val="ListParagraph"/>
        <w:numPr>
          <w:ilvl w:val="0"/>
          <w:numId w:val="28"/>
        </w:numPr>
      </w:pPr>
      <w:r>
        <w:t>Cài đặ</w:t>
      </w:r>
      <w:r w:rsidR="001F4DDB">
        <w:t xml:space="preserve">t </w:t>
      </w:r>
      <w:r w:rsidR="001F4DDB" w:rsidRPr="001F4DDB">
        <w:t>và hiển thị thời gian lên LCD</w:t>
      </w:r>
      <w:r w:rsidR="001F4DDB">
        <w:t xml:space="preserve"> theo</w:t>
      </w:r>
      <w:r w:rsidR="001F4DDB" w:rsidRPr="001F4DDB">
        <w:t xml:space="preserve"> 2 chế độ 12</w:t>
      </w:r>
      <w:r w:rsidR="001F4DDB">
        <w:t>h</w:t>
      </w:r>
      <w:r w:rsidR="001F4DDB" w:rsidRPr="001F4DDB">
        <w:t xml:space="preserve"> và 24h</w:t>
      </w:r>
    </w:p>
    <w:p w:rsidR="00300854" w:rsidRPr="00300854" w:rsidRDefault="009B6812" w:rsidP="00300854">
      <w:pPr>
        <w:pStyle w:val="ListParagraph"/>
        <w:numPr>
          <w:ilvl w:val="1"/>
          <w:numId w:val="29"/>
        </w:numPr>
        <w:rPr>
          <w:lang w:val="vi-VN"/>
        </w:rPr>
      </w:pPr>
      <w:r w:rsidRPr="009B6812">
        <w:t>Điều chỉnh</w:t>
      </w:r>
      <w:r>
        <w:t xml:space="preserve"> </w:t>
      </w:r>
      <w:r w:rsidR="00300854" w:rsidRPr="00E654F7">
        <w:rPr>
          <w:lang w:val="vi-VN"/>
        </w:rPr>
        <w:t>ngày, giờ của mạch</w:t>
      </w:r>
    </w:p>
    <w:p w:rsidR="00300854" w:rsidRPr="00E654F7" w:rsidRDefault="00300854" w:rsidP="00300854">
      <w:pPr>
        <w:pStyle w:val="ListParagraph"/>
        <w:numPr>
          <w:ilvl w:val="1"/>
          <w:numId w:val="29"/>
        </w:numPr>
        <w:rPr>
          <w:lang w:val="vi-VN"/>
        </w:rPr>
      </w:pPr>
      <w:r w:rsidRPr="00E654F7">
        <w:rPr>
          <w:lang w:val="vi-VN"/>
        </w:rPr>
        <w:t>Hẹn giờ báo thức</w:t>
      </w:r>
    </w:p>
    <w:p w:rsidR="00C17802" w:rsidRDefault="00300854" w:rsidP="00A96485">
      <w:pPr>
        <w:pStyle w:val="ListParagraph"/>
        <w:numPr>
          <w:ilvl w:val="0"/>
          <w:numId w:val="30"/>
        </w:numPr>
      </w:pPr>
      <w:r>
        <w:t>C</w:t>
      </w:r>
      <w:r w:rsidRPr="00300854">
        <w:t>ác chức năng mở rộng</w:t>
      </w:r>
      <w:r>
        <w:t xml:space="preserve"> (</w:t>
      </w:r>
      <w:r w:rsidR="00A96485" w:rsidRPr="000A55E8">
        <w:rPr>
          <w:b/>
        </w:rPr>
        <w:t>K</w:t>
      </w:r>
      <w:r w:rsidRPr="000A55E8">
        <w:rPr>
          <w:b/>
        </w:rPr>
        <w:t>huyến khích</w:t>
      </w:r>
      <w:r>
        <w:t>)</w:t>
      </w:r>
    </w:p>
    <w:p w:rsidR="007D79D5" w:rsidRPr="008F583F" w:rsidRDefault="007D79D5" w:rsidP="007D79D5">
      <w:pPr>
        <w:pStyle w:val="Heading2"/>
        <w:rPr>
          <w:lang w:val="vi-VN"/>
        </w:rPr>
      </w:pPr>
      <w:r w:rsidRPr="00764633">
        <w:rPr>
          <w:lang w:val="vi-VN"/>
        </w:rPr>
        <w:t>Yêu cầu phi chức năng</w:t>
      </w:r>
    </w:p>
    <w:p w:rsidR="007D79D5" w:rsidRPr="00764633" w:rsidRDefault="007D79D5" w:rsidP="007D79D5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Mạch thực hiện mô phỏng trên Proteus, sử dụng VĐK PIC16F887</w:t>
      </w:r>
      <w:r>
        <w:t>/PIC16F877A</w:t>
      </w:r>
      <w:r w:rsidRPr="00764633">
        <w:rPr>
          <w:lang w:val="vi-VN"/>
        </w:rPr>
        <w:t>.</w:t>
      </w:r>
    </w:p>
    <w:p w:rsidR="007D79D5" w:rsidRPr="00764633" w:rsidRDefault="007D79D5" w:rsidP="007D79D5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Chương trình được viết bằng ngôn ngữ C, được biên dịch bằng XC8.</w:t>
      </w:r>
    </w:p>
    <w:p w:rsidR="007D79D5" w:rsidRPr="00764633" w:rsidRDefault="007D79D5" w:rsidP="007D79D5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Vi xử lý hoạt động với tần số 1 MHz.</w:t>
      </w:r>
    </w:p>
    <w:p w:rsidR="007D79D5" w:rsidRDefault="007D79D5" w:rsidP="007D79D5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 w:rsidRPr="00764633">
        <w:rPr>
          <w:b/>
          <w:i/>
          <w:lang w:val="vi-VN"/>
        </w:rPr>
        <w:t>Sử</w:t>
      </w:r>
      <w:r w:rsidRPr="00A642DD">
        <w:rPr>
          <w:b/>
          <w:i/>
          <w:lang w:val="vi-VN"/>
        </w:rPr>
        <w:t xml:space="preserve"> dụ</w:t>
      </w:r>
      <w:r>
        <w:rPr>
          <w:b/>
          <w:i/>
          <w:lang w:val="vi-VN"/>
        </w:rPr>
        <w:t>ng</w:t>
      </w:r>
      <w:r>
        <w:rPr>
          <w:b/>
          <w:i/>
        </w:rPr>
        <w:t xml:space="preserve"> IC</w:t>
      </w:r>
      <w:r>
        <w:rPr>
          <w:b/>
          <w:i/>
          <w:lang w:val="vi-VN"/>
        </w:rPr>
        <w:t xml:space="preserve"> </w:t>
      </w:r>
      <w:r w:rsidRPr="007D79D5">
        <w:rPr>
          <w:b/>
          <w:i/>
          <w:lang w:val="vi-VN"/>
        </w:rPr>
        <w:t>cảm biến nhiệt độ</w:t>
      </w:r>
      <w:r>
        <w:rPr>
          <w:b/>
          <w:i/>
        </w:rPr>
        <w:t xml:space="preserve"> LM35/LM335, </w:t>
      </w:r>
      <w:r w:rsidRPr="00F92F2E">
        <w:rPr>
          <w:b/>
          <w:i/>
          <w:lang w:val="vi-VN"/>
        </w:rPr>
        <w:t>IC thời gian thực DS1307</w:t>
      </w:r>
    </w:p>
    <w:p w:rsidR="00ED5126" w:rsidRPr="00ED5126" w:rsidRDefault="00ED5126" w:rsidP="00ED5126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 w:rsidRPr="00764633">
        <w:rPr>
          <w:b/>
          <w:i/>
          <w:lang w:val="vi-VN"/>
        </w:rPr>
        <w:t>Sử</w:t>
      </w:r>
      <w:r w:rsidRPr="00A642DD">
        <w:rPr>
          <w:b/>
          <w:i/>
          <w:lang w:val="vi-VN"/>
        </w:rPr>
        <w:t xml:space="preserve"> dụ</w:t>
      </w:r>
      <w:r>
        <w:rPr>
          <w:b/>
          <w:i/>
          <w:lang w:val="vi-VN"/>
        </w:rPr>
        <w:t>ng</w:t>
      </w:r>
      <w:r>
        <w:rPr>
          <w:b/>
          <w:i/>
        </w:rPr>
        <w:t xml:space="preserve"> </w:t>
      </w:r>
      <w:r w:rsidRPr="00ED5126">
        <w:rPr>
          <w:b/>
          <w:i/>
        </w:rPr>
        <w:t>phím bấm hoặc keypad</w:t>
      </w:r>
    </w:p>
    <w:p w:rsidR="00ED5126" w:rsidRPr="007D79D5" w:rsidRDefault="00ED5126" w:rsidP="00ED5126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 w:rsidRPr="00ED5126">
        <w:rPr>
          <w:b/>
          <w:i/>
          <w:lang w:val="vi-VN"/>
        </w:rPr>
        <w:t>Đối với chức năng hẹn giờ, tín hiệu sẽ được thể hiện bằng 1 đèn LED sáng tắt</w:t>
      </w:r>
    </w:p>
    <w:p w:rsidR="008F583F" w:rsidRDefault="008F583F" w:rsidP="008F583F">
      <w:pPr>
        <w:pStyle w:val="Heading2"/>
      </w:pPr>
      <w:r>
        <w:t>file</w:t>
      </w:r>
      <w:r w:rsidRPr="008F583F">
        <w:t xml:space="preserve"> cần nộp</w:t>
      </w:r>
    </w:p>
    <w:p w:rsidR="00BF32C8" w:rsidRPr="00764633" w:rsidRDefault="00BF32C8" w:rsidP="00BF32C8">
      <w:pPr>
        <w:pStyle w:val="ListParagraph"/>
        <w:numPr>
          <w:ilvl w:val="0"/>
          <w:numId w:val="27"/>
        </w:numPr>
        <w:rPr>
          <w:lang w:val="vi-VN"/>
        </w:rPr>
      </w:pPr>
      <w:r w:rsidRPr="00764633">
        <w:rPr>
          <w:lang w:val="vi-VN"/>
        </w:rPr>
        <w:t xml:space="preserve">File mô phỏng mạch trong Proteus: </w:t>
      </w:r>
      <w:r w:rsidR="00726CF8" w:rsidRPr="00726CF8">
        <w:rPr>
          <w:b/>
        </w:rPr>
        <w:t>group_name</w:t>
      </w:r>
      <w:r w:rsidRPr="00764633">
        <w:rPr>
          <w:b/>
          <w:lang w:val="vi-VN"/>
        </w:rPr>
        <w:t>.dsn</w:t>
      </w:r>
      <w:r w:rsidRPr="00764633">
        <w:rPr>
          <w:lang w:val="vi-VN"/>
        </w:rPr>
        <w:t xml:space="preserve"> hoặc </w:t>
      </w:r>
      <w:r w:rsidR="00726CF8">
        <w:rPr>
          <w:b/>
          <w:lang w:val="vi-VN"/>
        </w:rPr>
        <w:t>group_name</w:t>
      </w:r>
      <w:r w:rsidRPr="00764633">
        <w:rPr>
          <w:b/>
          <w:lang w:val="vi-VN"/>
        </w:rPr>
        <w:t>.pdsprj</w:t>
      </w:r>
    </w:p>
    <w:p w:rsidR="00BF32C8" w:rsidRPr="00764633" w:rsidRDefault="00BF32C8" w:rsidP="00BF32C8">
      <w:pPr>
        <w:pStyle w:val="ListParagraph"/>
        <w:numPr>
          <w:ilvl w:val="0"/>
          <w:numId w:val="27"/>
        </w:numPr>
        <w:rPr>
          <w:lang w:val="vi-VN"/>
        </w:rPr>
      </w:pPr>
      <w:r w:rsidRPr="00764633">
        <w:rPr>
          <w:lang w:val="vi-VN"/>
        </w:rPr>
        <w:t xml:space="preserve">File mã nguồn code C: </w:t>
      </w:r>
      <w:r w:rsidR="00726CF8">
        <w:rPr>
          <w:b/>
          <w:lang w:val="vi-VN"/>
        </w:rPr>
        <w:t>group_name</w:t>
      </w:r>
      <w:r w:rsidRPr="00764633">
        <w:rPr>
          <w:b/>
          <w:lang w:val="vi-VN"/>
        </w:rPr>
        <w:t>.c</w:t>
      </w:r>
    </w:p>
    <w:p w:rsidR="00726CF8" w:rsidRPr="00165416" w:rsidRDefault="00726CF8" w:rsidP="00726CF8">
      <w:pPr>
        <w:pStyle w:val="ListParagraph"/>
        <w:numPr>
          <w:ilvl w:val="0"/>
          <w:numId w:val="27"/>
        </w:numPr>
        <w:rPr>
          <w:lang w:val="vi-VN"/>
        </w:rPr>
      </w:pPr>
      <w:r w:rsidRPr="00764633">
        <w:rPr>
          <w:lang w:val="vi-VN"/>
        </w:rPr>
        <w:t xml:space="preserve">File hex sau khi biên dịch code để nạp cho PIC: </w:t>
      </w:r>
      <w:r>
        <w:rPr>
          <w:b/>
          <w:lang w:val="vi-VN"/>
        </w:rPr>
        <w:t>group_name</w:t>
      </w:r>
      <w:r w:rsidRPr="00764633">
        <w:rPr>
          <w:b/>
          <w:lang w:val="vi-VN"/>
        </w:rPr>
        <w:t>.hex</w:t>
      </w:r>
    </w:p>
    <w:p w:rsidR="00FC6918" w:rsidRPr="00EF2B06" w:rsidRDefault="00FC6918" w:rsidP="00FC6918">
      <w:pPr>
        <w:pStyle w:val="ListParagraph"/>
        <w:numPr>
          <w:ilvl w:val="0"/>
          <w:numId w:val="27"/>
        </w:numPr>
        <w:rPr>
          <w:lang w:val="vi-VN"/>
        </w:rPr>
      </w:pPr>
      <w:r w:rsidRPr="00FC6918">
        <w:rPr>
          <w:b/>
        </w:rPr>
        <w:t>Các file thư viện</w:t>
      </w:r>
      <w:r>
        <w:rPr>
          <w:b/>
        </w:rPr>
        <w:t xml:space="preserve"> .c thư viện của DS1307 và LCD (nếu không dùng thư viện có sẵn)</w:t>
      </w:r>
    </w:p>
    <w:p w:rsidR="00EF2B06" w:rsidRPr="00EF2B06" w:rsidRDefault="00EF2B06" w:rsidP="00EF2B06">
      <w:pPr>
        <w:pStyle w:val="ListParagraph"/>
        <w:numPr>
          <w:ilvl w:val="0"/>
          <w:numId w:val="27"/>
        </w:numPr>
        <w:rPr>
          <w:b/>
          <w:lang w:val="vi-VN"/>
        </w:rPr>
      </w:pPr>
      <w:r>
        <w:rPr>
          <w:lang w:val="vi-VN"/>
        </w:rPr>
        <w:t>M</w:t>
      </w:r>
      <w:r w:rsidRPr="00EF2B06">
        <w:rPr>
          <w:lang w:val="vi-VN"/>
        </w:rPr>
        <w:t>ột file word mô tả và</w:t>
      </w:r>
      <w:r>
        <w:t xml:space="preserve"> </w:t>
      </w:r>
      <w:r w:rsidRPr="00EF2B06">
        <w:rPr>
          <w:lang w:val="vi-VN"/>
        </w:rPr>
        <w:t>hướng dẫn sử dụng các</w:t>
      </w:r>
      <w:r>
        <w:t xml:space="preserve"> </w:t>
      </w:r>
      <w:r w:rsidRPr="00EF2B06">
        <w:rPr>
          <w:lang w:val="vi-VN"/>
        </w:rPr>
        <w:t>chức năng</w:t>
      </w:r>
      <w:r>
        <w:t xml:space="preserve"> </w:t>
      </w:r>
      <w:r w:rsidRPr="00EF2B06">
        <w:rPr>
          <w:lang w:val="vi-VN"/>
        </w:rPr>
        <w:t>mạch</w:t>
      </w:r>
      <w:r>
        <w:t xml:space="preserve">: </w:t>
      </w:r>
      <w:r w:rsidR="003C5A3B">
        <w:rPr>
          <w:b/>
        </w:rPr>
        <w:t>hdsd.docx</w:t>
      </w:r>
    </w:p>
    <w:p w:rsidR="00B90679" w:rsidRPr="00B801B8" w:rsidRDefault="00B04C12" w:rsidP="00B04C12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04C12">
        <w:rPr>
          <w:color w:val="FF0000"/>
          <w:lang w:val="vi-VN"/>
        </w:rPr>
        <w:t xml:space="preserve">Các file đặt tên theo chuẩn và đặt trong thư mục nhóm, </w:t>
      </w:r>
      <w:r w:rsidR="005F4453" w:rsidRPr="00B801B8">
        <w:rPr>
          <w:color w:val="FF0000"/>
          <w:lang w:val="vi-VN"/>
        </w:rPr>
        <w:t xml:space="preserve">đặt tên theo chuẩn và được nén lại thành file </w:t>
      </w:r>
      <w:r w:rsidR="005710C2">
        <w:rPr>
          <w:color w:val="FF0000"/>
        </w:rPr>
        <w:t>filename</w:t>
      </w:r>
      <w:r w:rsidR="005F4453" w:rsidRPr="00B801B8">
        <w:rPr>
          <w:color w:val="FF0000"/>
          <w:lang w:val="vi-VN"/>
        </w:rPr>
        <w:t xml:space="preserve">.zip theo chuẩn </w:t>
      </w:r>
      <w:r w:rsidR="00B90679" w:rsidRPr="00B801B8">
        <w:rPr>
          <w:color w:val="FF0000"/>
          <w:lang w:val="vi-VN"/>
        </w:rPr>
        <w:t>file nhóm.</w:t>
      </w:r>
    </w:p>
    <w:p w:rsidR="00B801B8" w:rsidRPr="00B801B8" w:rsidRDefault="00B801B8" w:rsidP="00B801B8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801B8">
        <w:rPr>
          <w:color w:val="FF0000"/>
        </w:rPr>
        <w:t>N</w:t>
      </w:r>
      <w:r w:rsidRPr="00B801B8">
        <w:rPr>
          <w:color w:val="FF0000"/>
          <w:lang w:val="vi-VN"/>
        </w:rPr>
        <w:t>hóm trưởng sẽ thay mặt cả nhóm gửi bài</w:t>
      </w:r>
      <w:r w:rsidR="00C75622">
        <w:rPr>
          <w:color w:val="FF0000"/>
        </w:rPr>
        <w:t>.</w:t>
      </w:r>
    </w:p>
    <w:p w:rsidR="00B90679" w:rsidRPr="00DE4367" w:rsidRDefault="00B90679" w:rsidP="00B90679">
      <w:pPr>
        <w:rPr>
          <w:i/>
        </w:rPr>
      </w:pPr>
      <w:r w:rsidRPr="00764633">
        <w:rPr>
          <w:lang w:val="vi-VN"/>
        </w:rPr>
        <w:lastRenderedPageBreak/>
        <w:t>Ví dụ</w:t>
      </w:r>
      <w:r w:rsidR="00DE4367">
        <w:rPr>
          <w:lang w:val="vi-VN"/>
        </w:rPr>
        <w:t xml:space="preserve"> </w:t>
      </w:r>
      <w:r w:rsidR="00DE4367" w:rsidRPr="00DE4367">
        <w:rPr>
          <w:i/>
        </w:rPr>
        <w:t>(Chú ý</w:t>
      </w:r>
      <w:r w:rsidR="00DE4367">
        <w:rPr>
          <w:i/>
        </w:rPr>
        <w:t xml:space="preserve"> k</w:t>
      </w:r>
      <w:r w:rsidR="00DE4367" w:rsidRPr="00DE4367">
        <w:rPr>
          <w:i/>
        </w:rPr>
        <w:t>hông có dấu cách trong tên)</w:t>
      </w:r>
      <w:r w:rsidR="00575DA0">
        <w:rPr>
          <w:i/>
        </w:rPr>
        <w:t>:</w:t>
      </w:r>
    </w:p>
    <w:p w:rsidR="0032398D" w:rsidRPr="0032398D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r w:rsidRPr="0032398D">
        <w:t>Tên mail</w:t>
      </w:r>
      <w:r>
        <w:t>: [</w:t>
      </w:r>
      <w:r>
        <w:rPr>
          <w:lang w:val="vi-VN"/>
        </w:rPr>
        <w:t>VXL-K58</w:t>
      </w:r>
      <w:r w:rsidRPr="00764633">
        <w:rPr>
          <w:lang w:val="vi-VN"/>
        </w:rPr>
        <w:t>]</w:t>
      </w:r>
      <w:r w:rsidR="00860DDC">
        <w:t>TC406</w:t>
      </w:r>
      <w:r w:rsidRPr="00764633">
        <w:rPr>
          <w:lang w:val="vi-VN"/>
        </w:rPr>
        <w:t>_Group</w:t>
      </w:r>
      <w:r w:rsidR="00B04C12">
        <w:rPr>
          <w:lang w:val="vi-VN"/>
        </w:rPr>
        <w:t>01</w:t>
      </w:r>
      <w:r w:rsidRPr="00764633">
        <w:rPr>
          <w:lang w:val="vi-VN"/>
        </w:rPr>
        <w:t>_Week</w:t>
      </w:r>
      <w:r w:rsidR="00B04C12">
        <w:rPr>
          <w:lang w:val="vi-VN"/>
        </w:rPr>
        <w:t>08</w:t>
      </w:r>
      <w:r w:rsidR="00D259D7">
        <w:rPr>
          <w:lang w:val="vi-VN"/>
        </w:rPr>
        <w:t>_160409</w:t>
      </w:r>
    </w:p>
    <w:p w:rsidR="00B90679" w:rsidRPr="00764633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r>
        <w:t>Tên fi</w:t>
      </w:r>
      <w:r w:rsidRPr="0032398D">
        <w:t>l</w:t>
      </w:r>
      <w:r>
        <w:t>e:</w:t>
      </w:r>
      <w:r>
        <w:rPr>
          <w:lang w:val="vi-VN"/>
        </w:rPr>
        <w:t xml:space="preserve"> </w:t>
      </w:r>
      <w:r w:rsidR="005F4453">
        <w:rPr>
          <w:lang w:val="vi-VN"/>
        </w:rPr>
        <w:t>[VXL-K58</w:t>
      </w:r>
      <w:r w:rsidR="00764633" w:rsidRPr="00764633">
        <w:rPr>
          <w:lang w:val="vi-VN"/>
        </w:rPr>
        <w:t>]</w:t>
      </w:r>
      <w:r w:rsidR="00860DDC">
        <w:t>TC406</w:t>
      </w:r>
      <w:r w:rsidR="00764633" w:rsidRPr="00764633">
        <w:rPr>
          <w:lang w:val="vi-VN"/>
        </w:rPr>
        <w:t>_Group</w:t>
      </w:r>
      <w:r w:rsidR="00B04C12">
        <w:rPr>
          <w:lang w:val="vi-VN"/>
        </w:rPr>
        <w:t>01</w:t>
      </w:r>
      <w:r w:rsidR="00764633" w:rsidRPr="00764633">
        <w:rPr>
          <w:lang w:val="vi-VN"/>
        </w:rPr>
        <w:t>_Week</w:t>
      </w:r>
      <w:r w:rsidR="00B04C12">
        <w:rPr>
          <w:lang w:val="vi-VN"/>
        </w:rPr>
        <w:t>08</w:t>
      </w:r>
      <w:r w:rsidR="00D259D7">
        <w:rPr>
          <w:lang w:val="vi-VN"/>
        </w:rPr>
        <w:t>_160409</w:t>
      </w:r>
      <w:r w:rsidR="00B90679" w:rsidRPr="00764633">
        <w:rPr>
          <w:lang w:val="vi-VN"/>
        </w:rPr>
        <w:t>.zip</w:t>
      </w:r>
    </w:p>
    <w:p w:rsidR="00764633" w:rsidRPr="00764633" w:rsidRDefault="005F4453" w:rsidP="00764633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[VXL-K58</w:t>
      </w:r>
      <w:r w:rsidR="00764633" w:rsidRPr="00764633">
        <w:rPr>
          <w:lang w:val="vi-VN"/>
        </w:rPr>
        <w:t>]</w:t>
      </w:r>
      <w:r w:rsidR="00860DDC">
        <w:t>TC406</w:t>
      </w:r>
      <w:r w:rsidR="00764633" w:rsidRPr="00764633">
        <w:rPr>
          <w:lang w:val="vi-VN"/>
        </w:rPr>
        <w:t>_Group</w:t>
      </w:r>
      <w:r w:rsidR="00B04C12">
        <w:rPr>
          <w:lang w:val="vi-VN"/>
        </w:rPr>
        <w:t>01</w:t>
      </w:r>
      <w:r w:rsidR="00764633" w:rsidRPr="00764633">
        <w:rPr>
          <w:lang w:val="vi-VN"/>
        </w:rPr>
        <w:t>_Week</w:t>
      </w:r>
      <w:r w:rsidR="00B04C12">
        <w:rPr>
          <w:lang w:val="vi-VN"/>
        </w:rPr>
        <w:t>08</w:t>
      </w:r>
      <w:r w:rsidR="00D259D7">
        <w:rPr>
          <w:lang w:val="vi-VN"/>
        </w:rPr>
        <w:t>_160409</w:t>
      </w:r>
    </w:p>
    <w:p w:rsidR="00764633" w:rsidRDefault="00AF398F" w:rsidP="00764633">
      <w:pPr>
        <w:pStyle w:val="ListParagraph"/>
        <w:numPr>
          <w:ilvl w:val="2"/>
          <w:numId w:val="17"/>
        </w:numPr>
      </w:pPr>
      <w:r>
        <w:rPr>
          <w:lang w:val="vi-VN"/>
        </w:rPr>
        <w:t>g</w:t>
      </w:r>
      <w:r w:rsidR="00B04C12">
        <w:rPr>
          <w:lang w:val="vi-VN"/>
        </w:rPr>
        <w:t>roup</w:t>
      </w:r>
      <w:r>
        <w:t>0</w:t>
      </w:r>
      <w:r w:rsidR="00B04C12">
        <w:rPr>
          <w:lang w:val="vi-VN"/>
        </w:rPr>
        <w:t>1</w:t>
      </w:r>
      <w:r w:rsidR="00B04C12">
        <w:t>.</w:t>
      </w:r>
      <w:r w:rsidR="00B672F0">
        <w:t>c</w:t>
      </w:r>
    </w:p>
    <w:p w:rsidR="00B672F0" w:rsidRDefault="00B672F0" w:rsidP="00764633">
      <w:pPr>
        <w:pStyle w:val="ListParagraph"/>
        <w:numPr>
          <w:ilvl w:val="2"/>
          <w:numId w:val="17"/>
        </w:numPr>
      </w:pPr>
      <w:r>
        <w:t>lcd.c</w:t>
      </w:r>
    </w:p>
    <w:p w:rsidR="00B672F0" w:rsidRPr="00764633" w:rsidRDefault="00B672F0" w:rsidP="00764633">
      <w:pPr>
        <w:pStyle w:val="ListParagraph"/>
        <w:numPr>
          <w:ilvl w:val="2"/>
          <w:numId w:val="17"/>
        </w:numPr>
      </w:pPr>
      <w:r>
        <w:t>ds1307.c</w:t>
      </w:r>
    </w:p>
    <w:p w:rsidR="00764633" w:rsidRDefault="00B672F0" w:rsidP="00764633">
      <w:pPr>
        <w:pStyle w:val="ListParagraph"/>
        <w:numPr>
          <w:ilvl w:val="2"/>
          <w:numId w:val="17"/>
        </w:numPr>
        <w:rPr>
          <w:lang w:val="vi-VN"/>
        </w:rPr>
      </w:pPr>
      <w:r>
        <w:rPr>
          <w:lang w:val="vi-VN"/>
        </w:rPr>
        <w:t>group</w:t>
      </w:r>
      <w:r w:rsidR="00AF398F">
        <w:t>0</w:t>
      </w:r>
      <w:r>
        <w:rPr>
          <w:lang w:val="vi-VN"/>
        </w:rPr>
        <w:t>1.hex</w:t>
      </w:r>
    </w:p>
    <w:p w:rsidR="00764633" w:rsidRPr="003C5A3B" w:rsidRDefault="00B672F0" w:rsidP="00B672F0">
      <w:pPr>
        <w:pStyle w:val="ListParagraph"/>
        <w:numPr>
          <w:ilvl w:val="2"/>
          <w:numId w:val="17"/>
        </w:numPr>
        <w:rPr>
          <w:lang w:val="vi-VN"/>
        </w:rPr>
      </w:pPr>
      <w:r>
        <w:t>group</w:t>
      </w:r>
      <w:r w:rsidR="00AF398F">
        <w:t>0</w:t>
      </w:r>
      <w:r>
        <w:t>1.pdsprj</w:t>
      </w:r>
    </w:p>
    <w:p w:rsidR="003C5A3B" w:rsidRPr="00DF440A" w:rsidRDefault="003C5A3B" w:rsidP="00B672F0">
      <w:pPr>
        <w:pStyle w:val="ListParagraph"/>
        <w:numPr>
          <w:ilvl w:val="2"/>
          <w:numId w:val="17"/>
        </w:numPr>
        <w:rPr>
          <w:lang w:val="vi-VN"/>
        </w:rPr>
      </w:pPr>
      <w:r>
        <w:t>hdsd.docx</w:t>
      </w:r>
    </w:p>
    <w:p w:rsidR="00DF440A" w:rsidRPr="00B672F0" w:rsidRDefault="00DF440A" w:rsidP="00DF440A">
      <w:pPr>
        <w:pStyle w:val="ListParagraph"/>
        <w:numPr>
          <w:ilvl w:val="2"/>
          <w:numId w:val="17"/>
        </w:numPr>
        <w:rPr>
          <w:lang w:val="vi-VN"/>
        </w:rPr>
      </w:pPr>
      <w:r>
        <w:t>…</w:t>
      </w:r>
      <w:r w:rsidRPr="00DF440A">
        <w:t>các file khác</w:t>
      </w:r>
      <w:r>
        <w:t xml:space="preserve"> (</w:t>
      </w:r>
      <w:r w:rsidRPr="00DF440A">
        <w:rPr>
          <w:b/>
        </w:rPr>
        <w:t>.c</w:t>
      </w:r>
      <w:r>
        <w:t xml:space="preserve">, </w:t>
      </w:r>
      <w:r w:rsidRPr="00DF440A">
        <w:rPr>
          <w:b/>
        </w:rPr>
        <w:t>.h</w:t>
      </w:r>
      <w:r>
        <w:t>)</w:t>
      </w:r>
      <w:r w:rsidR="00FE0988">
        <w:t>.</w:t>
      </w:r>
    </w:p>
    <w:p w:rsidR="00B90679" w:rsidRDefault="00764633" w:rsidP="00B90679">
      <w:pPr>
        <w:rPr>
          <w:b/>
          <w:i/>
          <w:lang w:val="vi-VN"/>
        </w:rPr>
      </w:pPr>
      <w:r w:rsidRPr="00764633">
        <w:rPr>
          <w:b/>
          <w:i/>
          <w:lang w:val="vi-VN"/>
        </w:rPr>
        <w:t xml:space="preserve">Chú ý: </w:t>
      </w:r>
      <w:r w:rsidR="0032398D" w:rsidRPr="0032398D">
        <w:rPr>
          <w:b/>
          <w:i/>
          <w:color w:val="FF0000"/>
          <w:lang w:val="vi-VN"/>
        </w:rPr>
        <w:t>Mỗi tuần mỗi nhóm sẽ gửi bài tập vào 1 mail mới</w:t>
      </w:r>
      <w:r w:rsidR="0032398D" w:rsidRPr="0032398D">
        <w:rPr>
          <w:b/>
          <w:i/>
          <w:color w:val="FF0000"/>
        </w:rPr>
        <w:t xml:space="preserve">. </w:t>
      </w:r>
      <w:r w:rsidRPr="0032398D">
        <w:rPr>
          <w:b/>
          <w:i/>
          <w:color w:val="FF0000"/>
          <w:lang w:val="vi-VN"/>
        </w:rPr>
        <w:t>Nếu nhóm nào nộp lại bài</w:t>
      </w:r>
      <w:r w:rsidR="0032398D" w:rsidRPr="0032398D">
        <w:rPr>
          <w:b/>
          <w:i/>
          <w:color w:val="FF0000"/>
        </w:rPr>
        <w:t xml:space="preserve"> tuần nào </w:t>
      </w:r>
      <w:r w:rsidRPr="0032398D">
        <w:rPr>
          <w:b/>
          <w:i/>
          <w:color w:val="FF0000"/>
          <w:lang w:val="vi-VN"/>
        </w:rPr>
        <w:t>thì nộp tiếp vào luồng mail đã gử</w:t>
      </w:r>
      <w:r w:rsidR="0032398D" w:rsidRPr="0032398D">
        <w:rPr>
          <w:b/>
          <w:i/>
          <w:color w:val="FF0000"/>
          <w:lang w:val="vi-VN"/>
        </w:rPr>
        <w:t>i</w:t>
      </w:r>
      <w:r w:rsidR="0032398D" w:rsidRPr="0032398D">
        <w:rPr>
          <w:b/>
          <w:i/>
          <w:color w:val="FF0000"/>
        </w:rPr>
        <w:t xml:space="preserve"> tuần đó</w:t>
      </w:r>
      <w:r w:rsidR="0032398D" w:rsidRPr="0032398D">
        <w:rPr>
          <w:b/>
          <w:i/>
          <w:color w:val="FF0000"/>
          <w:lang w:val="vi-VN"/>
        </w:rPr>
        <w:t xml:space="preserve"> </w:t>
      </w:r>
      <w:r w:rsidRPr="00764633">
        <w:rPr>
          <w:b/>
          <w:i/>
          <w:lang w:val="vi-VN"/>
        </w:rPr>
        <w:t>. Khi check bài, nhóm trợ giảng sẽ tính bài nộp sau cùng trong luồng mail đó. Không gửi nhiều luồng mail</w:t>
      </w:r>
      <w:r w:rsidR="0032398D">
        <w:rPr>
          <w:b/>
          <w:i/>
        </w:rPr>
        <w:t xml:space="preserve"> </w:t>
      </w:r>
      <w:r w:rsidR="0032398D" w:rsidRPr="0032398D">
        <w:rPr>
          <w:b/>
          <w:i/>
        </w:rPr>
        <w:t>trong 1 tuần</w:t>
      </w:r>
      <w:r w:rsidRPr="00764633">
        <w:rPr>
          <w:b/>
          <w:i/>
          <w:lang w:val="vi-VN"/>
        </w:rPr>
        <w:t>.</w:t>
      </w:r>
    </w:p>
    <w:p w:rsidR="00764633" w:rsidRDefault="00764633" w:rsidP="00764633">
      <w:pPr>
        <w:pStyle w:val="Heading2"/>
        <w:rPr>
          <w:lang w:val="vi-VN"/>
        </w:rPr>
      </w:pPr>
      <w:r>
        <w:rPr>
          <w:lang w:val="vi-VN"/>
        </w:rPr>
        <w:t>Hạn nộp</w:t>
      </w:r>
    </w:p>
    <w:p w:rsidR="00764633" w:rsidRDefault="00083AF7" w:rsidP="0076463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 xml:space="preserve">TC-406: 22h00 ngày </w:t>
      </w:r>
      <w:r>
        <w:t>9</w:t>
      </w:r>
      <w:r>
        <w:rPr>
          <w:lang w:val="vi-VN"/>
        </w:rPr>
        <w:t>/04</w:t>
      </w:r>
      <w:r w:rsidR="00B801B8">
        <w:rPr>
          <w:lang w:val="vi-VN"/>
        </w:rPr>
        <w:t>/2016</w:t>
      </w:r>
    </w:p>
    <w:p w:rsidR="00764633" w:rsidRDefault="00134B6F" w:rsidP="0076463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 xml:space="preserve">TC-507: 22h00 ngày </w:t>
      </w:r>
      <w:r w:rsidR="00083AF7">
        <w:t>12</w:t>
      </w:r>
      <w:r w:rsidR="00083AF7">
        <w:rPr>
          <w:lang w:val="vi-VN"/>
        </w:rPr>
        <w:t>/04</w:t>
      </w:r>
      <w:r w:rsidR="00B801B8">
        <w:rPr>
          <w:lang w:val="vi-VN"/>
        </w:rPr>
        <w:t>/2016</w:t>
      </w:r>
    </w:p>
    <w:p w:rsidR="00C85829" w:rsidRDefault="004D6490" w:rsidP="00C85829">
      <w:pPr>
        <w:pStyle w:val="Heading1"/>
        <w:numPr>
          <w:ilvl w:val="0"/>
          <w:numId w:val="9"/>
        </w:numPr>
        <w:rPr>
          <w:lang w:val="vi-VN"/>
        </w:rPr>
      </w:pPr>
      <w:r>
        <w:rPr>
          <w:lang w:val="vi-VN"/>
        </w:rPr>
        <w:t>Một số lưu ý</w:t>
      </w:r>
    </w:p>
    <w:p w:rsidR="00C85829" w:rsidRPr="00C85829" w:rsidRDefault="00C85829" w:rsidP="00C85829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C85829">
        <w:rPr>
          <w:color w:val="FF0000"/>
          <w:lang w:val="vi-VN"/>
        </w:rPr>
        <w:t>Các nhóm chú ý gửi đầy đủ các file theo yêu cầu trên</w:t>
      </w:r>
      <w:r w:rsidRPr="00C85829">
        <w:rPr>
          <w:color w:val="FF0000"/>
        </w:rPr>
        <w:t>. Điểm chấm bài tập tuần này sẽ được tính vào điểm bài tập lớn</w:t>
      </w:r>
      <w:r w:rsidR="0029588C">
        <w:rPr>
          <w:color w:val="FF0000"/>
        </w:rPr>
        <w:t>.</w:t>
      </w:r>
    </w:p>
    <w:p w:rsidR="009E4497" w:rsidRPr="009E4497" w:rsidRDefault="00EF2B06" w:rsidP="009E4497">
      <w:pPr>
        <w:pStyle w:val="ListParagraph"/>
        <w:numPr>
          <w:ilvl w:val="0"/>
          <w:numId w:val="31"/>
        </w:numPr>
        <w:rPr>
          <w:i/>
          <w:lang w:val="vi-VN"/>
        </w:rPr>
      </w:pPr>
      <w:r w:rsidRPr="00C85829">
        <w:rPr>
          <w:lang w:val="vi-VN"/>
        </w:rPr>
        <w:t xml:space="preserve">Các nhóm </w:t>
      </w:r>
      <w:r w:rsidR="00C41585" w:rsidRPr="00C85829">
        <w:rPr>
          <w:lang w:val="vi-VN"/>
        </w:rPr>
        <w:t xml:space="preserve">có thể mô tả chi tiết hơn tình trạng hoạt động của mạch, những khó khăn khi gặp phải trong file </w:t>
      </w:r>
      <w:r w:rsidR="00C41585" w:rsidRPr="00C85829">
        <w:rPr>
          <w:b/>
          <w:i/>
          <w:lang w:val="vi-VN"/>
        </w:rPr>
        <w:t>hdsd.docx</w:t>
      </w:r>
      <w:r w:rsidR="009E4497">
        <w:rPr>
          <w:b/>
          <w:i/>
        </w:rPr>
        <w:t xml:space="preserve"> </w:t>
      </w:r>
    </w:p>
    <w:p w:rsidR="009E4497" w:rsidRPr="009E4497" w:rsidRDefault="009E4497" w:rsidP="009E4497">
      <w:pPr>
        <w:pStyle w:val="ListParagraph"/>
        <w:numPr>
          <w:ilvl w:val="0"/>
          <w:numId w:val="31"/>
        </w:numPr>
        <w:rPr>
          <w:lang w:val="vi-VN"/>
        </w:rPr>
      </w:pPr>
      <w:r w:rsidRPr="009E4497">
        <w:rPr>
          <w:lang w:val="vi-VN"/>
        </w:rPr>
        <w:t>Các nhóm nên note hướng dẫn sử dụng trong file mô phỏng</w:t>
      </w:r>
      <w:r>
        <w:t>.</w:t>
      </w:r>
      <w:bookmarkStart w:id="0" w:name="_GoBack"/>
      <w:bookmarkEnd w:id="0"/>
    </w:p>
    <w:p w:rsidR="00D73EEA" w:rsidRPr="00C85829" w:rsidRDefault="00D73EEA" w:rsidP="00C41585">
      <w:pPr>
        <w:pStyle w:val="ListParagraph"/>
        <w:numPr>
          <w:ilvl w:val="0"/>
          <w:numId w:val="31"/>
        </w:numPr>
        <w:rPr>
          <w:lang w:val="vi-VN"/>
        </w:rPr>
      </w:pPr>
      <w:r w:rsidRPr="00C85829">
        <w:rPr>
          <w:lang w:val="vi-VN"/>
        </w:rPr>
        <w:t>Đây là bài tập quan trọng</w:t>
      </w:r>
      <w:r w:rsidRPr="00C85829">
        <w:t>, các nhóm nên vẽ mạch mô phỏng trên Proteus sát với mạch thực tế để thuận lợi cho quá trình làm mạch thật sau này.</w:t>
      </w:r>
    </w:p>
    <w:p w:rsidR="004D6490" w:rsidRPr="003C0A34" w:rsidRDefault="00334425" w:rsidP="007835E5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>
        <w:rPr>
          <w:color w:val="FF0000"/>
          <w:lang w:val="vi-VN"/>
        </w:rPr>
        <w:t>N</w:t>
      </w:r>
      <w:r w:rsidR="004D6490" w:rsidRPr="003C0A34">
        <w:rPr>
          <w:color w:val="FF0000"/>
          <w:lang w:val="vi-VN"/>
        </w:rPr>
        <w:t xml:space="preserve">ghiêm cấm mọi hành vi sao chép code, file hex, file mô </w:t>
      </w:r>
      <w:r w:rsidR="006546F0">
        <w:rPr>
          <w:color w:val="FF0000"/>
        </w:rPr>
        <w:t>p</w:t>
      </w:r>
      <w:r w:rsidR="004D6490" w:rsidRPr="003C0A34">
        <w:rPr>
          <w:color w:val="FF0000"/>
          <w:lang w:val="vi-VN"/>
        </w:rPr>
        <w:t>hỏng. Nế</w:t>
      </w:r>
      <w:r w:rsidR="00D66D4E">
        <w:rPr>
          <w:color w:val="FF0000"/>
          <w:lang w:val="vi-VN"/>
        </w:rPr>
        <w:t xml:space="preserve">u </w:t>
      </w:r>
      <w:r w:rsidR="006546F0" w:rsidRPr="006546F0">
        <w:rPr>
          <w:color w:val="FF0000"/>
          <w:lang w:val="vi-VN"/>
        </w:rPr>
        <w:t>vi phạm cả</w:t>
      </w:r>
      <w:r w:rsidR="006546F0">
        <w:rPr>
          <w:color w:val="FF0000"/>
        </w:rPr>
        <w:t xml:space="preserve"> </w:t>
      </w:r>
      <w:r w:rsidR="006546F0" w:rsidRPr="006546F0">
        <w:rPr>
          <w:color w:val="FF0000"/>
          <w:lang w:val="vi-VN"/>
        </w:rPr>
        <w:t xml:space="preserve">nhóm </w:t>
      </w:r>
      <w:r w:rsidR="004D6490" w:rsidRPr="003C0A34">
        <w:rPr>
          <w:color w:val="FF0000"/>
          <w:lang w:val="vi-VN"/>
        </w:rPr>
        <w:t>bị 0 điểm</w:t>
      </w:r>
      <w:r w:rsidR="007835E5">
        <w:rPr>
          <w:color w:val="FF0000"/>
        </w:rPr>
        <w:t xml:space="preserve"> </w:t>
      </w:r>
      <w:r w:rsidR="001422CB">
        <w:rPr>
          <w:color w:val="FF0000"/>
        </w:rPr>
        <w:t xml:space="preserve">cho </w:t>
      </w:r>
      <w:r w:rsidR="007835E5" w:rsidRPr="007835E5">
        <w:rPr>
          <w:color w:val="FF0000"/>
        </w:rPr>
        <w:t>bài tập lớn</w:t>
      </w:r>
      <w:r w:rsidR="006546F0">
        <w:rPr>
          <w:color w:val="FF0000"/>
        </w:rPr>
        <w:t>.</w:t>
      </w:r>
      <w:r w:rsidR="001472A7">
        <w:rPr>
          <w:color w:val="FF0000"/>
        </w:rPr>
        <w:t xml:space="preserve"> </w:t>
      </w:r>
    </w:p>
    <w:p w:rsidR="00764633" w:rsidRPr="00736C80" w:rsidRDefault="00764633" w:rsidP="00764633">
      <w:pPr>
        <w:pStyle w:val="Heading1"/>
        <w:numPr>
          <w:ilvl w:val="0"/>
          <w:numId w:val="9"/>
        </w:numPr>
        <w:rPr>
          <w:lang w:val="vi-VN"/>
        </w:rPr>
      </w:pPr>
      <w:r w:rsidRPr="00736C80">
        <w:rPr>
          <w:lang w:val="vi-VN"/>
        </w:rPr>
        <w:t>Tham khảo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 xml:space="preserve">Mail nộp bài tập: </w:t>
      </w:r>
    </w:p>
    <w:p w:rsidR="00764633" w:rsidRPr="00736C80" w:rsidRDefault="0088244E" w:rsidP="00764633">
      <w:pPr>
        <w:rPr>
          <w:b/>
          <w:lang w:val="vi-VN"/>
        </w:rPr>
      </w:pPr>
      <w:r>
        <w:rPr>
          <w:b/>
          <w:lang w:val="vi-VN"/>
        </w:rPr>
        <w:t>vxl.k58</w:t>
      </w:r>
      <w:r w:rsidR="00764633" w:rsidRPr="00736C80">
        <w:rPr>
          <w:b/>
          <w:lang w:val="vi-VN"/>
        </w:rPr>
        <w:t>@gmail.com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>Link download documents, và bài tập từng tuần: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https://sites.google.com/site/setmicroprocessors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lastRenderedPageBreak/>
        <w:t>Trao đổi thảo luận: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</w:t>
      </w:r>
      <w:r w:rsidR="0088244E">
        <w:rPr>
          <w:b/>
          <w:lang w:val="vi-VN"/>
        </w:rPr>
        <w:t>//www.facebook.com/groups/vixulik58</w:t>
      </w:r>
      <w:r w:rsidRPr="00736C80">
        <w:rPr>
          <w:b/>
          <w:lang w:val="vi-VN"/>
        </w:rPr>
        <w:t>/</w:t>
      </w:r>
    </w:p>
    <w:p w:rsidR="00764633" w:rsidRPr="00736C80" w:rsidRDefault="00764633" w:rsidP="00764633">
      <w:pPr>
        <w:rPr>
          <w:i/>
          <w:lang w:val="vi-VN"/>
        </w:rPr>
      </w:pPr>
      <w:r w:rsidRPr="00736C80">
        <w:rPr>
          <w:i/>
          <w:lang w:val="vi-VN"/>
        </w:rPr>
        <w:t>Chúc các bạn/em hoàn thành tốt bài tập này!</w:t>
      </w:r>
    </w:p>
    <w:p w:rsidR="00764633" w:rsidRPr="00F509AA" w:rsidRDefault="00764633" w:rsidP="00764633">
      <w:pPr>
        <w:ind w:left="5529"/>
      </w:pPr>
      <w:r w:rsidRPr="00736C80">
        <w:rPr>
          <w:b/>
          <w:caps/>
          <w:lang w:val="vi-VN"/>
        </w:rPr>
        <w:t>Nhóm trợ giả</w:t>
      </w:r>
      <w:r w:rsidR="00757809">
        <w:rPr>
          <w:b/>
          <w:caps/>
          <w:lang w:val="vi-VN"/>
        </w:rPr>
        <w:t>ng K56</w:t>
      </w:r>
    </w:p>
    <w:p w:rsidR="00764633" w:rsidRPr="00764633" w:rsidRDefault="00764633" w:rsidP="00764633">
      <w:pPr>
        <w:rPr>
          <w:lang w:val="vi-VN"/>
        </w:rPr>
      </w:pPr>
    </w:p>
    <w:sectPr w:rsidR="00764633" w:rsidRPr="00764633" w:rsidSect="00CF5BA5">
      <w:headerReference w:type="default" r:id="rId8"/>
      <w:footerReference w:type="default" r:id="rId9"/>
      <w:pgSz w:w="11907" w:h="16839" w:code="9"/>
      <w:pgMar w:top="1418" w:right="1134" w:bottom="1418" w:left="198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30" w:rsidRDefault="002C1130" w:rsidP="00F509AA">
      <w:pPr>
        <w:spacing w:after="0" w:line="240" w:lineRule="auto"/>
      </w:pPr>
      <w:r>
        <w:separator/>
      </w:r>
    </w:p>
  </w:endnote>
  <w:endnote w:type="continuationSeparator" w:id="0">
    <w:p w:rsidR="002C1130" w:rsidRDefault="002C1130" w:rsidP="00F5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348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9AA" w:rsidRDefault="00F50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4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09AA" w:rsidRDefault="00F50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30" w:rsidRDefault="002C1130" w:rsidP="00F509AA">
      <w:pPr>
        <w:spacing w:after="0" w:line="240" w:lineRule="auto"/>
      </w:pPr>
      <w:r>
        <w:separator/>
      </w:r>
    </w:p>
  </w:footnote>
  <w:footnote w:type="continuationSeparator" w:id="0">
    <w:p w:rsidR="002C1130" w:rsidRDefault="002C1130" w:rsidP="00F50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AA" w:rsidRDefault="00F509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F1CC56" wp14:editId="7D38D94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454150" cy="485775"/>
          <wp:effectExtent l="0" t="0" r="0" b="9525"/>
          <wp:wrapTight wrapText="bothSides">
            <wp:wrapPolygon edited="0">
              <wp:start x="566" y="0"/>
              <wp:lineTo x="0" y="3388"/>
              <wp:lineTo x="0" y="17788"/>
              <wp:lineTo x="566" y="21176"/>
              <wp:lineTo x="5942" y="21176"/>
              <wp:lineTo x="21223" y="17788"/>
              <wp:lineTo x="21223" y="1694"/>
              <wp:lineTo x="5942" y="0"/>
              <wp:lineTo x="56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400" cy="48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1360388544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802">
          <w:t>Bài tập tuần 8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17A"/>
    <w:multiLevelType w:val="hybridMultilevel"/>
    <w:tmpl w:val="A1107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760"/>
    <w:multiLevelType w:val="hybridMultilevel"/>
    <w:tmpl w:val="4F5C07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4F269D"/>
    <w:multiLevelType w:val="hybridMultilevel"/>
    <w:tmpl w:val="1492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3968"/>
    <w:multiLevelType w:val="hybridMultilevel"/>
    <w:tmpl w:val="23D2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4A91"/>
    <w:multiLevelType w:val="multilevel"/>
    <w:tmpl w:val="3DB844FA"/>
    <w:numStyleLink w:val="HeadingMultilevelList"/>
  </w:abstractNum>
  <w:abstractNum w:abstractNumId="5" w15:restartNumberingAfterBreak="0">
    <w:nsid w:val="18B87DE4"/>
    <w:multiLevelType w:val="hybridMultilevel"/>
    <w:tmpl w:val="B3CC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3FE4"/>
    <w:multiLevelType w:val="multilevel"/>
    <w:tmpl w:val="3DB844FA"/>
    <w:numStyleLink w:val="HeadingMultilevelList"/>
  </w:abstractNum>
  <w:abstractNum w:abstractNumId="7" w15:restartNumberingAfterBreak="0">
    <w:nsid w:val="215032DF"/>
    <w:multiLevelType w:val="hybridMultilevel"/>
    <w:tmpl w:val="B52AA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272FE"/>
    <w:multiLevelType w:val="multilevel"/>
    <w:tmpl w:val="89FCFF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C295007"/>
    <w:multiLevelType w:val="multilevel"/>
    <w:tmpl w:val="3DB844FA"/>
    <w:numStyleLink w:val="HeadingMultilevelList"/>
  </w:abstractNum>
  <w:abstractNum w:abstractNumId="10" w15:restartNumberingAfterBreak="0">
    <w:nsid w:val="31C52045"/>
    <w:multiLevelType w:val="hybridMultilevel"/>
    <w:tmpl w:val="5F8E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3344A"/>
    <w:multiLevelType w:val="hybridMultilevel"/>
    <w:tmpl w:val="7C8EE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F04F90"/>
    <w:multiLevelType w:val="multilevel"/>
    <w:tmpl w:val="3DB844FA"/>
    <w:numStyleLink w:val="HeadingMultilevelList"/>
  </w:abstractNum>
  <w:abstractNum w:abstractNumId="13" w15:restartNumberingAfterBreak="0">
    <w:nsid w:val="38DF7488"/>
    <w:multiLevelType w:val="multilevel"/>
    <w:tmpl w:val="3DB844FA"/>
    <w:numStyleLink w:val="HeadingMultilevelList"/>
  </w:abstractNum>
  <w:abstractNum w:abstractNumId="14" w15:restartNumberingAfterBreak="0">
    <w:nsid w:val="39B93C02"/>
    <w:multiLevelType w:val="hybridMultilevel"/>
    <w:tmpl w:val="A9A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34B50"/>
    <w:multiLevelType w:val="hybridMultilevel"/>
    <w:tmpl w:val="065C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86E6A"/>
    <w:multiLevelType w:val="hybridMultilevel"/>
    <w:tmpl w:val="4A2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D5F3C"/>
    <w:multiLevelType w:val="hybridMultilevel"/>
    <w:tmpl w:val="1D9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E7775"/>
    <w:multiLevelType w:val="hybridMultilevel"/>
    <w:tmpl w:val="43B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31FFE"/>
    <w:multiLevelType w:val="hybridMultilevel"/>
    <w:tmpl w:val="9B3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21FCC"/>
    <w:multiLevelType w:val="hybridMultilevel"/>
    <w:tmpl w:val="049E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60BF6"/>
    <w:multiLevelType w:val="hybridMultilevel"/>
    <w:tmpl w:val="3C0A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D775C"/>
    <w:multiLevelType w:val="hybridMultilevel"/>
    <w:tmpl w:val="9C3C4316"/>
    <w:lvl w:ilvl="0" w:tplc="CAFCA8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8518D"/>
    <w:multiLevelType w:val="hybridMultilevel"/>
    <w:tmpl w:val="2AF6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66CDC"/>
    <w:multiLevelType w:val="multilevel"/>
    <w:tmpl w:val="3DB844FA"/>
    <w:numStyleLink w:val="HeadingMultilevelList"/>
  </w:abstractNum>
  <w:abstractNum w:abstractNumId="25" w15:restartNumberingAfterBreak="0">
    <w:nsid w:val="76296300"/>
    <w:multiLevelType w:val="hybridMultilevel"/>
    <w:tmpl w:val="A5C02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35BAE"/>
    <w:multiLevelType w:val="hybridMultilevel"/>
    <w:tmpl w:val="BBA0A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2E6963"/>
    <w:multiLevelType w:val="multilevel"/>
    <w:tmpl w:val="3DB844FA"/>
    <w:styleLink w:val="HeadingMultilevelList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9"/>
  </w:num>
  <w:num w:numId="7">
    <w:abstractNumId w:val="24"/>
  </w:num>
  <w:num w:numId="8">
    <w:abstractNumId w:val="13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9"/>
  </w:num>
  <w:num w:numId="15">
    <w:abstractNumId w:val="23"/>
  </w:num>
  <w:num w:numId="16">
    <w:abstractNumId w:val="1"/>
  </w:num>
  <w:num w:numId="17">
    <w:abstractNumId w:val="17"/>
  </w:num>
  <w:num w:numId="18">
    <w:abstractNumId w:val="21"/>
  </w:num>
  <w:num w:numId="19">
    <w:abstractNumId w:val="15"/>
  </w:num>
  <w:num w:numId="20">
    <w:abstractNumId w:val="8"/>
  </w:num>
  <w:num w:numId="21">
    <w:abstractNumId w:val="25"/>
  </w:num>
  <w:num w:numId="22">
    <w:abstractNumId w:val="7"/>
  </w:num>
  <w:num w:numId="23">
    <w:abstractNumId w:val="11"/>
  </w:num>
  <w:num w:numId="24">
    <w:abstractNumId w:val="10"/>
  </w:num>
  <w:num w:numId="25">
    <w:abstractNumId w:val="0"/>
  </w:num>
  <w:num w:numId="26">
    <w:abstractNumId w:val="20"/>
  </w:num>
  <w:num w:numId="27">
    <w:abstractNumId w:val="16"/>
  </w:num>
  <w:num w:numId="28">
    <w:abstractNumId w:val="26"/>
  </w:num>
  <w:num w:numId="29">
    <w:abstractNumId w:val="14"/>
  </w:num>
  <w:num w:numId="30">
    <w:abstractNumId w:val="3"/>
  </w:num>
  <w:num w:numId="31">
    <w:abstractNumId w:val="18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F5"/>
    <w:rsid w:val="00005FEB"/>
    <w:rsid w:val="00016B63"/>
    <w:rsid w:val="00043495"/>
    <w:rsid w:val="0004540A"/>
    <w:rsid w:val="0004546D"/>
    <w:rsid w:val="00054FE9"/>
    <w:rsid w:val="00060EE8"/>
    <w:rsid w:val="00071FA6"/>
    <w:rsid w:val="00083AF7"/>
    <w:rsid w:val="00094B11"/>
    <w:rsid w:val="000A55E8"/>
    <w:rsid w:val="000A6F4B"/>
    <w:rsid w:val="000F661B"/>
    <w:rsid w:val="00101E21"/>
    <w:rsid w:val="001174E8"/>
    <w:rsid w:val="00134B6F"/>
    <w:rsid w:val="001422CB"/>
    <w:rsid w:val="00143509"/>
    <w:rsid w:val="001472A7"/>
    <w:rsid w:val="00165416"/>
    <w:rsid w:val="00187561"/>
    <w:rsid w:val="001D7224"/>
    <w:rsid w:val="001F4DDB"/>
    <w:rsid w:val="00220091"/>
    <w:rsid w:val="0022658E"/>
    <w:rsid w:val="002667F5"/>
    <w:rsid w:val="00276F11"/>
    <w:rsid w:val="002774B0"/>
    <w:rsid w:val="002874E0"/>
    <w:rsid w:val="0029588C"/>
    <w:rsid w:val="002C1130"/>
    <w:rsid w:val="002C38A2"/>
    <w:rsid w:val="002F037E"/>
    <w:rsid w:val="00300854"/>
    <w:rsid w:val="0032398D"/>
    <w:rsid w:val="003252E3"/>
    <w:rsid w:val="00331376"/>
    <w:rsid w:val="00334425"/>
    <w:rsid w:val="003424FE"/>
    <w:rsid w:val="00364413"/>
    <w:rsid w:val="003C0A34"/>
    <w:rsid w:val="003C5A3B"/>
    <w:rsid w:val="0040720F"/>
    <w:rsid w:val="00453F21"/>
    <w:rsid w:val="004577BA"/>
    <w:rsid w:val="004801B1"/>
    <w:rsid w:val="00483029"/>
    <w:rsid w:val="004B4112"/>
    <w:rsid w:val="004D6490"/>
    <w:rsid w:val="005431D0"/>
    <w:rsid w:val="005451C6"/>
    <w:rsid w:val="005710C2"/>
    <w:rsid w:val="00575DA0"/>
    <w:rsid w:val="005D1688"/>
    <w:rsid w:val="005E31A9"/>
    <w:rsid w:val="005E6D30"/>
    <w:rsid w:val="005F4453"/>
    <w:rsid w:val="00611B64"/>
    <w:rsid w:val="006128AA"/>
    <w:rsid w:val="00642554"/>
    <w:rsid w:val="006546F0"/>
    <w:rsid w:val="00675648"/>
    <w:rsid w:val="006A16F5"/>
    <w:rsid w:val="006A5AAE"/>
    <w:rsid w:val="006C2E2A"/>
    <w:rsid w:val="006D589C"/>
    <w:rsid w:val="006D5E15"/>
    <w:rsid w:val="00726CF8"/>
    <w:rsid w:val="00757809"/>
    <w:rsid w:val="00757A78"/>
    <w:rsid w:val="00764633"/>
    <w:rsid w:val="007835E5"/>
    <w:rsid w:val="007A6A7C"/>
    <w:rsid w:val="007A72DB"/>
    <w:rsid w:val="007C3306"/>
    <w:rsid w:val="007D79D5"/>
    <w:rsid w:val="007F4C05"/>
    <w:rsid w:val="0084091A"/>
    <w:rsid w:val="00860DDC"/>
    <w:rsid w:val="00875144"/>
    <w:rsid w:val="008776A3"/>
    <w:rsid w:val="00881D2A"/>
    <w:rsid w:val="0088244E"/>
    <w:rsid w:val="008A1265"/>
    <w:rsid w:val="008F2A3C"/>
    <w:rsid w:val="008F3210"/>
    <w:rsid w:val="008F583F"/>
    <w:rsid w:val="008F58E7"/>
    <w:rsid w:val="00904BFD"/>
    <w:rsid w:val="00932462"/>
    <w:rsid w:val="0094502F"/>
    <w:rsid w:val="00972F99"/>
    <w:rsid w:val="009764BC"/>
    <w:rsid w:val="00992024"/>
    <w:rsid w:val="009A4B69"/>
    <w:rsid w:val="009A5EB3"/>
    <w:rsid w:val="009B6812"/>
    <w:rsid w:val="009D1E55"/>
    <w:rsid w:val="009E4497"/>
    <w:rsid w:val="009F4F83"/>
    <w:rsid w:val="009F6C19"/>
    <w:rsid w:val="00A16E5F"/>
    <w:rsid w:val="00A21EEC"/>
    <w:rsid w:val="00A2584C"/>
    <w:rsid w:val="00A50A99"/>
    <w:rsid w:val="00A642DD"/>
    <w:rsid w:val="00A6745A"/>
    <w:rsid w:val="00A84B27"/>
    <w:rsid w:val="00A96485"/>
    <w:rsid w:val="00AA734D"/>
    <w:rsid w:val="00AB2C01"/>
    <w:rsid w:val="00AB5C83"/>
    <w:rsid w:val="00AD33C8"/>
    <w:rsid w:val="00AE6588"/>
    <w:rsid w:val="00AF398F"/>
    <w:rsid w:val="00B04C12"/>
    <w:rsid w:val="00B10D81"/>
    <w:rsid w:val="00B124C1"/>
    <w:rsid w:val="00B23253"/>
    <w:rsid w:val="00B672F0"/>
    <w:rsid w:val="00B801B8"/>
    <w:rsid w:val="00B8092B"/>
    <w:rsid w:val="00B832C4"/>
    <w:rsid w:val="00B90679"/>
    <w:rsid w:val="00B93FE6"/>
    <w:rsid w:val="00BF32C8"/>
    <w:rsid w:val="00C012BF"/>
    <w:rsid w:val="00C1385A"/>
    <w:rsid w:val="00C17802"/>
    <w:rsid w:val="00C31320"/>
    <w:rsid w:val="00C35FF5"/>
    <w:rsid w:val="00C41585"/>
    <w:rsid w:val="00C5077F"/>
    <w:rsid w:val="00C75622"/>
    <w:rsid w:val="00C84F88"/>
    <w:rsid w:val="00C85829"/>
    <w:rsid w:val="00CB1A25"/>
    <w:rsid w:val="00CB2857"/>
    <w:rsid w:val="00CC7CF0"/>
    <w:rsid w:val="00CF5BA5"/>
    <w:rsid w:val="00D259D7"/>
    <w:rsid w:val="00D66D4E"/>
    <w:rsid w:val="00D73EEA"/>
    <w:rsid w:val="00D92BDC"/>
    <w:rsid w:val="00DC6925"/>
    <w:rsid w:val="00DE2684"/>
    <w:rsid w:val="00DE4367"/>
    <w:rsid w:val="00DF440A"/>
    <w:rsid w:val="00E45BC4"/>
    <w:rsid w:val="00E71525"/>
    <w:rsid w:val="00EB6FD2"/>
    <w:rsid w:val="00EC5A85"/>
    <w:rsid w:val="00ED1A96"/>
    <w:rsid w:val="00ED5126"/>
    <w:rsid w:val="00ED74DE"/>
    <w:rsid w:val="00EE57E9"/>
    <w:rsid w:val="00EF2B06"/>
    <w:rsid w:val="00EF3DBF"/>
    <w:rsid w:val="00F0275E"/>
    <w:rsid w:val="00F05DEB"/>
    <w:rsid w:val="00F3114E"/>
    <w:rsid w:val="00F46B69"/>
    <w:rsid w:val="00F509AA"/>
    <w:rsid w:val="00F92F2E"/>
    <w:rsid w:val="00FC6918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F5873-E4A6-4935-B7E1-E8B5C008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53"/>
    <w:pPr>
      <w:spacing w:after="24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A78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78"/>
    <w:pPr>
      <w:keepNext/>
      <w:keepLines/>
      <w:numPr>
        <w:ilvl w:val="1"/>
        <w:numId w:val="13"/>
      </w:numPr>
      <w:spacing w:before="24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1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7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F4B"/>
    <w:pPr>
      <w:spacing w:before="240" w:after="0" w:line="240" w:lineRule="auto"/>
      <w:contextualSpacing/>
      <w:jc w:val="center"/>
    </w:pPr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4B"/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A78"/>
    <w:rPr>
      <w:rFonts w:asciiTheme="majorHAnsi" w:eastAsiaTheme="majorEastAsia" w:hAnsiTheme="majorHAnsi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A78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667F5"/>
    <w:rPr>
      <w:color w:val="808080"/>
    </w:rPr>
  </w:style>
  <w:style w:type="paragraph" w:styleId="ListParagraph">
    <w:name w:val="List Paragraph"/>
    <w:basedOn w:val="Normal"/>
    <w:uiPriority w:val="34"/>
    <w:qFormat/>
    <w:rsid w:val="00757A78"/>
    <w:pPr>
      <w:ind w:left="720"/>
      <w:contextualSpacing/>
    </w:pPr>
  </w:style>
  <w:style w:type="numbering" w:customStyle="1" w:styleId="HeadingMultilevelList">
    <w:name w:val="Heading Multilevel List"/>
    <w:uiPriority w:val="99"/>
    <w:rsid w:val="00C31320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A6F4B"/>
    <w:pPr>
      <w:numPr>
        <w:ilvl w:val="1"/>
      </w:numPr>
      <w:spacing w:before="120" w:after="360" w:line="240" w:lineRule="auto"/>
      <w:jc w:val="center"/>
    </w:pPr>
    <w:rPr>
      <w:rFonts w:asciiTheme="majorHAnsi" w:eastAsiaTheme="minorEastAsia" w:hAnsiTheme="majorHAnsi"/>
      <w:caps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32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6F4B"/>
    <w:rPr>
      <w:rFonts w:asciiTheme="majorHAnsi" w:eastAsiaTheme="minorEastAsia" w:hAnsiTheme="majorHAnsi"/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unhideWhenUsed/>
    <w:rsid w:val="00675648"/>
    <w:pPr>
      <w:tabs>
        <w:tab w:val="center" w:pos="4680"/>
        <w:tab w:val="right" w:pos="9360"/>
      </w:tabs>
      <w:spacing w:before="360" w:line="240" w:lineRule="auto"/>
    </w:pPr>
    <w:rPr>
      <w:rFonts w:ascii="Source Sans Pro" w:hAnsi="Source Sans Pro"/>
      <w:caps/>
    </w:rPr>
  </w:style>
  <w:style w:type="character" w:customStyle="1" w:styleId="HeaderChar">
    <w:name w:val="Header Char"/>
    <w:basedOn w:val="DefaultParagraphFont"/>
    <w:link w:val="Header"/>
    <w:uiPriority w:val="99"/>
    <w:rsid w:val="00675648"/>
    <w:rPr>
      <w:rFonts w:ascii="Source Sans Pro" w:hAnsi="Source Sans Pro"/>
      <w:caps/>
      <w:sz w:val="24"/>
    </w:rPr>
  </w:style>
  <w:style w:type="paragraph" w:styleId="Footer">
    <w:name w:val="footer"/>
    <w:basedOn w:val="Normal"/>
    <w:link w:val="FooterChar"/>
    <w:uiPriority w:val="99"/>
    <w:unhideWhenUsed/>
    <w:rsid w:val="00F5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AA"/>
    <w:rPr>
      <w:sz w:val="24"/>
    </w:rPr>
  </w:style>
  <w:style w:type="paragraph" w:customStyle="1" w:styleId="Code">
    <w:name w:val="Code"/>
    <w:basedOn w:val="Normal"/>
    <w:link w:val="CodeChar"/>
    <w:qFormat/>
    <w:rsid w:val="00611B64"/>
    <w:pPr>
      <w:ind w:left="454" w:right="454"/>
      <w:contextualSpacing/>
    </w:pPr>
    <w:rPr>
      <w:rFonts w:ascii="Source Code Pro" w:hAnsi="Source Code Pro"/>
      <w:sz w:val="21"/>
    </w:rPr>
  </w:style>
  <w:style w:type="paragraph" w:customStyle="1" w:styleId="Figure">
    <w:name w:val="Figure"/>
    <w:basedOn w:val="Normal"/>
    <w:qFormat/>
    <w:rsid w:val="00F46B69"/>
    <w:pPr>
      <w:jc w:val="center"/>
    </w:pPr>
  </w:style>
  <w:style w:type="character" w:customStyle="1" w:styleId="CodeChar">
    <w:name w:val="Code Char"/>
    <w:basedOn w:val="DefaultParagraphFont"/>
    <w:link w:val="Code"/>
    <w:rsid w:val="00611B64"/>
    <w:rPr>
      <w:rFonts w:ascii="Source Code Pro" w:hAnsi="Source Code Pro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253"/>
    <w:pPr>
      <w:spacing w:after="200" w:line="240" w:lineRule="auto"/>
      <w:jc w:val="center"/>
    </w:pPr>
    <w:rPr>
      <w:rFonts w:ascii="Minion Pro Capt" w:hAnsi="Minion Pro Capt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ESRC%20Artic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A41259252A4A6A8FEB7D89F8F46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7C98-8D7C-4787-8514-AF47D7D3C188}"/>
      </w:docPartPr>
      <w:docPartBody>
        <w:p w:rsidR="00995C46" w:rsidRDefault="005B4843">
          <w:pPr>
            <w:pStyle w:val="31A41259252A4A6A8FEB7D89F8F4683E"/>
          </w:pPr>
          <w:r w:rsidRPr="0034065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43"/>
    <w:rsid w:val="000C7707"/>
    <w:rsid w:val="0016246F"/>
    <w:rsid w:val="001E2F16"/>
    <w:rsid w:val="002E28C4"/>
    <w:rsid w:val="005B4843"/>
    <w:rsid w:val="007D73AC"/>
    <w:rsid w:val="00995C46"/>
    <w:rsid w:val="00A870F2"/>
    <w:rsid w:val="00B90178"/>
    <w:rsid w:val="00BD21FC"/>
    <w:rsid w:val="00BF4986"/>
    <w:rsid w:val="00F0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A41259252A4A6A8FEB7D89F8F4683E">
    <w:name w:val="31A41259252A4A6A8FEB7D89F8F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IT">
      <a:majorFont>
        <a:latin typeface="Source Sans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A87E-CE3F-4256-8DF4-3E4541EC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ESRC Article</Template>
  <TotalTime>198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tuần 6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tuần 8</dc:title>
  <dc:subject/>
  <dc:creator>Hoa Viet Do</dc:creator>
  <cp:keywords/>
  <dc:description/>
  <cp:lastModifiedBy>THEM NGUYEN XUAN</cp:lastModifiedBy>
  <cp:revision>73</cp:revision>
  <dcterms:created xsi:type="dcterms:W3CDTF">2016-02-15T04:47:00Z</dcterms:created>
  <dcterms:modified xsi:type="dcterms:W3CDTF">2016-03-23T08:09:00Z</dcterms:modified>
</cp:coreProperties>
</file>